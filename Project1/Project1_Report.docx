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90" w:lineRule="exact"/>
        <w:ind w:left="895" w:right="895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w w:val="93"/>
          <w:position w:val="-1"/>
        </w:rPr>
        <w:t>Pr</w:t>
      </w:r>
      <w:r>
        <w:rPr>
          <w:rFonts w:ascii="Arial" w:hAnsi="Arial" w:cs="Arial" w:eastAsia="Arial"/>
          <w:sz w:val="34"/>
          <w:szCs w:val="34"/>
          <w:spacing w:val="18"/>
          <w:w w:val="93"/>
          <w:position w:val="-1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125"/>
          <w:position w:val="-1"/>
        </w:rPr>
        <w:t>j</w:t>
      </w:r>
      <w:r>
        <w:rPr>
          <w:rFonts w:ascii="Arial" w:hAnsi="Arial" w:cs="Arial" w:eastAsia="Arial"/>
          <w:sz w:val="34"/>
          <w:szCs w:val="34"/>
          <w:spacing w:val="0"/>
          <w:w w:val="77"/>
          <w:position w:val="-1"/>
        </w:rPr>
        <w:t>ec</w:t>
      </w:r>
      <w:r>
        <w:rPr>
          <w:rFonts w:ascii="Arial" w:hAnsi="Arial" w:cs="Arial" w:eastAsia="Arial"/>
          <w:sz w:val="34"/>
          <w:szCs w:val="34"/>
          <w:spacing w:val="0"/>
          <w:w w:val="128"/>
          <w:position w:val="-1"/>
        </w:rPr>
        <w:t>t</w:t>
      </w:r>
      <w:r>
        <w:rPr>
          <w:rFonts w:ascii="Arial" w:hAnsi="Arial" w:cs="Arial" w:eastAsia="Arial"/>
          <w:sz w:val="34"/>
          <w:szCs w:val="3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1:</w:t>
      </w:r>
      <w:r>
        <w:rPr>
          <w:rFonts w:ascii="Arial" w:hAnsi="Arial" w:cs="Arial" w:eastAsia="Arial"/>
          <w:sz w:val="34"/>
          <w:szCs w:val="34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8"/>
          <w:position w:val="-1"/>
        </w:rPr>
        <w:t>Wh</w:t>
      </w:r>
      <w:r>
        <w:rPr>
          <w:rFonts w:ascii="Arial" w:hAnsi="Arial" w:cs="Arial" w:eastAsia="Arial"/>
          <w:sz w:val="34"/>
          <w:szCs w:val="34"/>
          <w:spacing w:val="0"/>
          <w:w w:val="83"/>
          <w:position w:val="-1"/>
        </w:rPr>
        <w:t>a</w:t>
      </w:r>
      <w:r>
        <w:rPr>
          <w:rFonts w:ascii="Arial" w:hAnsi="Arial" w:cs="Arial" w:eastAsia="Arial"/>
          <w:sz w:val="34"/>
          <w:szCs w:val="34"/>
          <w:spacing w:val="0"/>
          <w:w w:val="128"/>
          <w:position w:val="-1"/>
        </w:rPr>
        <w:t>t</w:t>
      </w:r>
      <w:r>
        <w:rPr>
          <w:rFonts w:ascii="Arial" w:hAnsi="Arial" w:cs="Arial" w:eastAsia="Arial"/>
          <w:sz w:val="34"/>
          <w:szCs w:val="3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13"/>
          <w:position w:val="-1"/>
        </w:rPr>
        <w:t>i</w:t>
      </w:r>
      <w:r>
        <w:rPr>
          <w:rFonts w:ascii="Arial" w:hAnsi="Arial" w:cs="Arial" w:eastAsia="Arial"/>
          <w:sz w:val="34"/>
          <w:szCs w:val="34"/>
          <w:spacing w:val="0"/>
          <w:w w:val="92"/>
          <w:position w:val="-1"/>
        </w:rPr>
        <w:t>n</w:t>
      </w:r>
      <w:r>
        <w:rPr>
          <w:rFonts w:ascii="Arial" w:hAnsi="Arial" w:cs="Arial" w:eastAsia="Arial"/>
          <w:sz w:val="34"/>
          <w:szCs w:val="34"/>
          <w:spacing w:val="0"/>
          <w:w w:val="96"/>
          <w:position w:val="-1"/>
        </w:rPr>
        <w:t>flu</w:t>
      </w:r>
      <w:r>
        <w:rPr>
          <w:rFonts w:ascii="Arial" w:hAnsi="Arial" w:cs="Arial" w:eastAsia="Arial"/>
          <w:sz w:val="34"/>
          <w:szCs w:val="34"/>
          <w:spacing w:val="0"/>
          <w:w w:val="83"/>
          <w:position w:val="-1"/>
        </w:rPr>
        <w:t>en</w:t>
      </w:r>
      <w:r>
        <w:rPr>
          <w:rFonts w:ascii="Arial" w:hAnsi="Arial" w:cs="Arial" w:eastAsia="Arial"/>
          <w:sz w:val="34"/>
          <w:szCs w:val="34"/>
          <w:spacing w:val="0"/>
          <w:w w:val="77"/>
          <w:position w:val="-1"/>
        </w:rPr>
        <w:t>ce</w:t>
      </w:r>
      <w:r>
        <w:rPr>
          <w:rFonts w:ascii="Arial" w:hAnsi="Arial" w:cs="Arial" w:eastAsia="Arial"/>
          <w:sz w:val="34"/>
          <w:szCs w:val="34"/>
          <w:spacing w:val="0"/>
          <w:w w:val="72"/>
          <w:position w:val="-1"/>
        </w:rPr>
        <w:t>s</w:t>
      </w:r>
      <w:r>
        <w:rPr>
          <w:rFonts w:ascii="Arial" w:hAnsi="Arial" w:cs="Arial" w:eastAsia="Arial"/>
          <w:sz w:val="34"/>
          <w:szCs w:val="3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s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el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f</w:t>
      </w:r>
      <w:r>
        <w:rPr>
          <w:rFonts w:ascii="Arial" w:hAnsi="Arial" w:cs="Arial" w:eastAsia="Arial"/>
          <w:sz w:val="34"/>
          <w:szCs w:val="34"/>
          <w:spacing w:val="9"/>
          <w:w w:val="86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e</w:t>
      </w:r>
      <w:r>
        <w:rPr>
          <w:rFonts w:ascii="Arial" w:hAnsi="Arial" w:cs="Arial" w:eastAsia="Arial"/>
          <w:sz w:val="34"/>
          <w:szCs w:val="34"/>
          <w:spacing w:val="8"/>
          <w:w w:val="86"/>
          <w:position w:val="-1"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or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tin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g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39"/>
          <w:w w:val="86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34"/>
          <w:szCs w:val="34"/>
          <w:spacing w:val="-22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C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on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c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u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ssi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86"/>
          <w:position w:val="-1"/>
        </w:rPr>
        <w:t>n</w:t>
      </w:r>
      <w:r>
        <w:rPr>
          <w:rFonts w:ascii="Arial" w:hAnsi="Arial" w:cs="Arial" w:eastAsia="Arial"/>
          <w:sz w:val="34"/>
          <w:szCs w:val="34"/>
          <w:spacing w:val="32"/>
          <w:w w:val="86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8"/>
          <w:position w:val="-1"/>
        </w:rPr>
        <w:t>in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05" w:right="2676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89"/>
        </w:rPr>
        <w:t>und</w:t>
      </w:r>
      <w:r>
        <w:rPr>
          <w:rFonts w:ascii="Arial" w:hAnsi="Arial" w:cs="Arial" w:eastAsia="Arial"/>
          <w:sz w:val="34"/>
          <w:szCs w:val="34"/>
          <w:spacing w:val="0"/>
          <w:w w:val="89"/>
        </w:rPr>
        <w:t>erg</w:t>
      </w:r>
      <w:r>
        <w:rPr>
          <w:rFonts w:ascii="Arial" w:hAnsi="Arial" w:cs="Arial" w:eastAsia="Arial"/>
          <w:sz w:val="34"/>
          <w:szCs w:val="34"/>
          <w:spacing w:val="0"/>
          <w:w w:val="89"/>
        </w:rPr>
        <w:t>radu</w:t>
      </w:r>
      <w:r>
        <w:rPr>
          <w:rFonts w:ascii="Arial" w:hAnsi="Arial" w:cs="Arial" w:eastAsia="Arial"/>
          <w:sz w:val="34"/>
          <w:szCs w:val="34"/>
          <w:spacing w:val="0"/>
          <w:w w:val="89"/>
        </w:rPr>
        <w:t>a</w:t>
      </w:r>
      <w:r>
        <w:rPr>
          <w:rFonts w:ascii="Arial" w:hAnsi="Arial" w:cs="Arial" w:eastAsia="Arial"/>
          <w:sz w:val="34"/>
          <w:szCs w:val="34"/>
          <w:spacing w:val="0"/>
          <w:w w:val="89"/>
        </w:rPr>
        <w:t>te</w:t>
      </w:r>
      <w:r>
        <w:rPr>
          <w:rFonts w:ascii="Arial" w:hAnsi="Arial" w:cs="Arial" w:eastAsia="Arial"/>
          <w:sz w:val="34"/>
          <w:szCs w:val="34"/>
          <w:spacing w:val="34"/>
          <w:w w:val="8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2"/>
        </w:rPr>
        <w:t>c</w:t>
      </w:r>
      <w:r>
        <w:rPr>
          <w:rFonts w:ascii="Arial" w:hAnsi="Arial" w:cs="Arial" w:eastAsia="Arial"/>
          <w:sz w:val="34"/>
          <w:szCs w:val="34"/>
          <w:spacing w:val="0"/>
          <w:w w:val="92"/>
        </w:rPr>
        <w:t>ol</w:t>
      </w:r>
      <w:r>
        <w:rPr>
          <w:rFonts w:ascii="Arial" w:hAnsi="Arial" w:cs="Arial" w:eastAsia="Arial"/>
          <w:sz w:val="34"/>
          <w:szCs w:val="34"/>
          <w:spacing w:val="0"/>
          <w:w w:val="113"/>
        </w:rPr>
        <w:t>l</w:t>
      </w:r>
      <w:r>
        <w:rPr>
          <w:rFonts w:ascii="Arial" w:hAnsi="Arial" w:cs="Arial" w:eastAsia="Arial"/>
          <w:sz w:val="34"/>
          <w:szCs w:val="34"/>
          <w:spacing w:val="0"/>
          <w:w w:val="78"/>
        </w:rPr>
        <w:t>eg</w:t>
      </w:r>
      <w:r>
        <w:rPr>
          <w:rFonts w:ascii="Arial" w:hAnsi="Arial" w:cs="Arial" w:eastAsia="Arial"/>
          <w:sz w:val="34"/>
          <w:szCs w:val="34"/>
          <w:spacing w:val="0"/>
          <w:w w:val="73"/>
        </w:rPr>
        <w:t>e</w:t>
      </w:r>
      <w:r>
        <w:rPr>
          <w:rFonts w:ascii="Arial" w:hAnsi="Arial" w:cs="Arial" w:eastAsia="Arial"/>
          <w:sz w:val="34"/>
          <w:szCs w:val="34"/>
          <w:spacing w:val="9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2"/>
        </w:rPr>
        <w:t>stud</w:t>
      </w:r>
      <w:r>
        <w:rPr>
          <w:rFonts w:ascii="Arial" w:hAnsi="Arial" w:cs="Arial" w:eastAsia="Arial"/>
          <w:sz w:val="34"/>
          <w:szCs w:val="34"/>
          <w:spacing w:val="0"/>
          <w:w w:val="73"/>
        </w:rPr>
        <w:t>e</w:t>
      </w:r>
      <w:r>
        <w:rPr>
          <w:rFonts w:ascii="Arial" w:hAnsi="Arial" w:cs="Arial" w:eastAsia="Arial"/>
          <w:sz w:val="34"/>
          <w:szCs w:val="34"/>
          <w:spacing w:val="-9"/>
          <w:w w:val="92"/>
        </w:rPr>
        <w:t>n</w:t>
      </w:r>
      <w:r>
        <w:rPr>
          <w:rFonts w:ascii="Arial" w:hAnsi="Arial" w:cs="Arial" w:eastAsia="Arial"/>
          <w:sz w:val="34"/>
          <w:szCs w:val="34"/>
          <w:spacing w:val="0"/>
          <w:w w:val="86"/>
        </w:rPr>
        <w:t>ts?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52" w:right="185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ubh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gs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</w:t>
      </w:r>
      <w:r>
        <w:rPr>
          <w:rFonts w:ascii="Arial" w:hAnsi="Arial" w:cs="Arial" w:eastAsia="Arial"/>
          <w:sz w:val="24"/>
          <w:szCs w:val="24"/>
          <w:spacing w:val="2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UW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cs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934" w:right="934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dd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en</w:t>
      </w:r>
      <w:r>
        <w:rPr>
          <w:rFonts w:ascii="Arial" w:hAnsi="Arial" w:cs="Arial" w:eastAsia="Arial"/>
          <w:sz w:val="24"/>
          <w:szCs w:val="24"/>
          <w:spacing w:val="2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RN,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PN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CNE)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UW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ol</w:t>
      </w:r>
      <w:r>
        <w:rPr>
          <w:rFonts w:ascii="Arial" w:hAnsi="Arial" w:cs="Arial" w:eastAsia="Arial"/>
          <w:sz w:val="24"/>
          <w:szCs w:val="24"/>
          <w:spacing w:val="2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Nu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122" w:right="411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2017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2" w:after="0" w:line="240" w:lineRule="auto"/>
        <w:ind w:left="11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11"/>
          <w:b/>
          <w:bCs/>
        </w:rPr>
        <w:t>Pu</w:t>
      </w:r>
      <w:r>
        <w:rPr>
          <w:rFonts w:ascii="Arial" w:hAnsi="Arial" w:cs="Arial" w:eastAsia="Arial"/>
          <w:sz w:val="20"/>
          <w:szCs w:val="20"/>
          <w:w w:val="12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6"/>
          <w:w w:val="104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15" w:lineRule="auto"/>
        <w:ind w:left="116" w:right="82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gat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actor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at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mig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nfl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ue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nc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52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lf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ort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g”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co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4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36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3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und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gr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adu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oll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21"/>
          <w:b/>
          <w:bCs/>
        </w:rPr>
        <w:t>D</w:t>
      </w:r>
      <w:r>
        <w:rPr>
          <w:rFonts w:ascii="Arial" w:hAnsi="Arial" w:cs="Arial" w:eastAsia="Arial"/>
          <w:sz w:val="20"/>
          <w:szCs w:val="20"/>
          <w:w w:val="107"/>
          <w:b/>
          <w:bCs/>
        </w:rPr>
        <w:t>ata</w:t>
      </w:r>
      <w:r>
        <w:rPr>
          <w:rFonts w:ascii="Arial" w:hAnsi="Arial" w:cs="Arial" w:eastAsia="Arial"/>
          <w:sz w:val="20"/>
          <w:szCs w:val="2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15" w:lineRule="auto"/>
        <w:ind w:left="116" w:right="74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11"/>
        </w:rPr>
        <w:t>Th</w:t>
      </w:r>
      <w:r>
        <w:rPr>
          <w:rFonts w:ascii="Arial" w:hAnsi="Arial" w:cs="Arial" w:eastAsia="Arial"/>
          <w:sz w:val="20"/>
          <w:szCs w:val="2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ey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gr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oup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</w:t>
      </w:r>
      <w:r>
        <w:rPr>
          <w:rFonts w:ascii="Arial" w:hAnsi="Arial" w:cs="Arial" w:eastAsia="Arial"/>
          <w:sz w:val="20"/>
          <w:szCs w:val="20"/>
          <w:spacing w:val="3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und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gr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adu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ni</w:t>
      </w:r>
      <w:r>
        <w:rPr>
          <w:rFonts w:ascii="Arial" w:hAnsi="Arial" w:cs="Arial" w:eastAsia="Arial"/>
          <w:sz w:val="20"/>
          <w:szCs w:val="20"/>
          <w:spacing w:val="-5"/>
          <w:w w:val="10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rs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-17"/>
          <w:w w:val="10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l</w:t>
      </w:r>
      <w:r>
        <w:rPr>
          <w:rFonts w:ascii="Arial" w:hAnsi="Arial" w:cs="Arial" w:eastAsia="Arial"/>
          <w:sz w:val="20"/>
          <w:szCs w:val="20"/>
          <w:spacing w:val="11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ur</w:t>
      </w:r>
      <w:r>
        <w:rPr>
          <w:rFonts w:ascii="Arial" w:hAnsi="Arial" w:cs="Arial" w:eastAsia="Arial"/>
          <w:sz w:val="20"/>
          <w:szCs w:val="20"/>
          <w:spacing w:val="-5"/>
          <w:w w:val="10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y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72%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950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29,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000)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es</w:t>
      </w:r>
      <w:r>
        <w:rPr>
          <w:rFonts w:ascii="Arial" w:hAnsi="Arial" w:cs="Arial" w:eastAsia="Arial"/>
          <w:sz w:val="20"/>
          <w:szCs w:val="20"/>
          <w:spacing w:val="5"/>
          <w:w w:val="10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sl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age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rat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nal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ey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10-15%.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950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em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</w:t>
      </w:r>
      <w:r>
        <w:rPr>
          <w:rFonts w:ascii="Arial" w:hAnsi="Arial" w:cs="Arial" w:eastAsia="Arial"/>
          <w:sz w:val="20"/>
          <w:szCs w:val="20"/>
          <w:spacing w:val="5"/>
          <w:w w:val="9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nc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star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col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ege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aly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ed</w:t>
      </w:r>
      <w:r>
        <w:rPr>
          <w:rFonts w:ascii="Arial" w:hAnsi="Arial" w:cs="Arial" w:eastAsia="Arial"/>
          <w:sz w:val="20"/>
          <w:szCs w:val="20"/>
          <w:spacing w:val="1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8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gat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actor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nfl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“sel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g”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5"/>
          <w:b/>
          <w:bCs/>
        </w:rPr>
        <w:t>S</w:t>
      </w:r>
      <w:r>
        <w:rPr>
          <w:rFonts w:ascii="Arial" w:hAnsi="Arial" w:cs="Arial" w:eastAsia="Arial"/>
          <w:sz w:val="20"/>
          <w:szCs w:val="20"/>
          <w:w w:val="104"/>
          <w:b/>
          <w:bCs/>
        </w:rPr>
        <w:t>u</w:t>
      </w:r>
      <w:r>
        <w:rPr>
          <w:rFonts w:ascii="Arial" w:hAnsi="Arial" w:cs="Arial" w:eastAsia="Arial"/>
          <w:sz w:val="20"/>
          <w:szCs w:val="20"/>
          <w:w w:val="107"/>
          <w:b/>
          <w:bCs/>
        </w:rPr>
        <w:t>mmar</w:t>
      </w:r>
      <w:r>
        <w:rPr>
          <w:rFonts w:ascii="Arial" w:hAnsi="Arial" w:cs="Arial" w:eastAsia="Arial"/>
          <w:sz w:val="20"/>
          <w:szCs w:val="20"/>
          <w:w w:val="108"/>
          <w:b/>
          <w:bCs/>
        </w:rPr>
        <w:t>y</w:t>
      </w:r>
      <w:r>
        <w:rPr>
          <w:rFonts w:ascii="Arial" w:hAnsi="Arial" w:cs="Arial" w:eastAsia="Arial"/>
          <w:sz w:val="20"/>
          <w:szCs w:val="2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1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76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onc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us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2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31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2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</w:t>
      </w:r>
      <w:r>
        <w:rPr>
          <w:rFonts w:ascii="Arial" w:hAnsi="Arial" w:cs="Arial" w:eastAsia="Arial"/>
          <w:sz w:val="20"/>
          <w:szCs w:val="20"/>
          <w:spacing w:val="-25"/>
          <w:w w:val="152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,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</w:t>
      </w:r>
      <w:r>
        <w:rPr>
          <w:rFonts w:ascii="Arial" w:hAnsi="Arial" w:cs="Arial" w:eastAsia="Arial"/>
          <w:sz w:val="20"/>
          <w:szCs w:val="20"/>
          <w:spacing w:val="12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abl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ot</w:t>
      </w:r>
      <w:r>
        <w:rPr>
          <w:rFonts w:ascii="Arial" w:hAnsi="Arial" w:cs="Arial" w:eastAsia="Arial"/>
          <w:sz w:val="20"/>
          <w:szCs w:val="20"/>
          <w:spacing w:val="12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(fi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1)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4167" w:right="4167"/>
        <w:jc w:val="center"/>
        <w:tabs>
          <w:tab w:pos="4700" w:val="left"/>
          <w:tab w:pos="532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63.101013pt;margin-top:1.911885pt;width:85.798pt;height:.1pt;mso-position-horizontal-relative:page;mso-position-vertical-relative:paragraph;z-index:-1041" coordorigin="5262,38" coordsize="1716,2">
            <v:shape style="position:absolute;left:5262;top:38;width:1716;height:2" coordorigin="5262,38" coordsize="1716,0" path="m5262,38l6978,38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</w:t>
      </w:r>
      <w:r>
        <w:rPr>
          <w:rFonts w:ascii="Arial" w:hAnsi="Arial" w:cs="Arial" w:eastAsia="Arial"/>
          <w:sz w:val="20"/>
          <w:szCs w:val="20"/>
          <w:spacing w:val="-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YE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40" w:lineRule="auto"/>
        <w:ind w:left="4366" w:right="4167"/>
        <w:jc w:val="center"/>
        <w:tabs>
          <w:tab w:pos="4900" w:val="left"/>
          <w:tab w:pos="544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63.101013pt;margin-top:1.662889pt;width:85.798pt;height:.1pt;mso-position-horizontal-relative:page;mso-position-vertical-relative:paragraph;z-index:-1040" coordorigin="5262,33" coordsize="1716,2">
            <v:shape style="position:absolute;left:5262;top:33;width:1716;height:2" coordorigin="5262,33" coordsize="1716,0" path="m5262,33l6978,3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63.101013pt;margin-top:14.015888pt;width:85.798pt;height:.1pt;mso-position-horizontal-relative:page;mso-position-vertical-relative:paragraph;z-index:-1039" coordorigin="5262,280" coordsize="1716,2">
            <v:shape style="position:absolute;left:5262;top:280;width:1716;height:2" coordorigin="5262,280" coordsize="1716,0" path="m5262,280l6978,28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37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2" w:after="0" w:line="240" w:lineRule="auto"/>
        <w:ind w:left="3307" w:right="331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f-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1" w:right="81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di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bu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ages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9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hr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b-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grou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5"/>
          <w:w w:val="147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YE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</w:t>
      </w:r>
      <w:r>
        <w:rPr>
          <w:rFonts w:ascii="Arial" w:hAnsi="Arial" w:cs="Arial" w:eastAsia="Arial"/>
          <w:sz w:val="20"/>
          <w:szCs w:val="20"/>
          <w:spacing w:val="-25"/>
          <w:w w:val="147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5"/>
          <w:w w:val="147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47"/>
        </w:rPr>
        <w:t>”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ng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nf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mat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pgNumType w:start="1"/>
          <w:pgMar w:footer="648" w:top="1480" w:bottom="840" w:left="1180" w:right="1160"/>
          <w:footerReference w:type="default" r:id="rId5"/>
          <w:type w:val="continuous"/>
          <w:pgSz w:w="12240" w:h="15840"/>
        </w:sectPr>
      </w:pPr>
      <w:rPr/>
    </w:p>
    <w:p>
      <w:pPr>
        <w:spacing w:before="97" w:after="0" w:line="159" w:lineRule="exact"/>
        <w:ind w:left="3900" w:right="3526"/>
        <w:jc w:val="center"/>
        <w:tabs>
          <w:tab w:pos="5600" w:val="left"/>
          <w:tab w:pos="6060" w:val="left"/>
        </w:tabs>
        <w:rPr>
          <w:rFonts w:ascii="Arial" w:hAnsi="Arial" w:cs="Arial" w:eastAsia="Arial"/>
          <w:sz w:val="12"/>
          <w:szCs w:val="12"/>
        </w:rPr>
      </w:pPr>
      <w:rPr/>
      <w:r>
        <w:rPr/>
        <w:pict>
          <v:group style="position:absolute;margin-left:327.195465pt;margin-top:2.628839pt;width:12.2945pt;height:12.2945pt;mso-position-horizontal-relative:page;mso-position-vertical-relative:paragraph;z-index:-1038" coordorigin="6544,53" coordsize="246,246">
            <v:group style="position:absolute;left:6551;top:60;width:232;height:232" coordorigin="6551,60" coordsize="232,232">
              <v:shape style="position:absolute;left:6551;top:60;width:232;height:232" coordorigin="6551,60" coordsize="232,232" path="m6551,291l6783,291,6783,60,6551,60,6551,291e" filled="t" fillcolor="#F2F2F2" stroked="f">
                <v:path arrowok="t"/>
                <v:fill/>
              </v:shape>
            </v:group>
            <v:group style="position:absolute;left:6551;top:60;width:232;height:232" coordorigin="6551,60" coordsize="232,232">
              <v:shape style="position:absolute;left:6551;top:60;width:232;height:232" coordorigin="6551,60" coordsize="232,232" path="m6551,291l6783,291,6783,60,6551,60,6551,291xe" filled="f" stroked="t" strokeweight=".7169pt" strokecolor="#FFFFFF">
                <v:path arrowok="t"/>
              </v:shape>
            </v:group>
            <v:group style="position:absolute;left:6667;top:233;width:2;height:35" coordorigin="6667,233" coordsize="2,35">
              <v:shape style="position:absolute;left:6667;top:233;width:2;height:35" coordorigin="6667,233" coordsize="0,35" path="m6667,268l6667,233e" filled="f" stroked="t" strokeweight=".7169pt" strokecolor="#333333">
                <v:path arrowok="t"/>
              </v:shape>
            </v:group>
            <v:group style="position:absolute;left:6667;top:83;width:2;height:35" coordorigin="6667,83" coordsize="2,35">
              <v:shape style="position:absolute;left:6667;top:83;width:2;height:35" coordorigin="6667,83" coordsize="0,35" path="m6667,118l6667,83e" filled="f" stroked="t" strokeweight=".7169pt" strokecolor="#333333">
                <v:path arrowok="t"/>
              </v:shape>
            </v:group>
            <v:group style="position:absolute;left:6580;top:118;width:174;height:116" coordorigin="6580,118" coordsize="174,116">
              <v:shape style="position:absolute;left:6580;top:118;width:174;height:116" coordorigin="6580,118" coordsize="174,116" path="m6580,233l6754,233,6754,118,6580,118,6580,233e" filled="t" fillcolor="#FF0000" stroked="f">
                <v:path arrowok="t"/>
                <v:fill/>
              </v:shape>
            </v:group>
            <v:group style="position:absolute;left:6580;top:118;width:174;height:116" coordorigin="6580,118" coordsize="174,116">
              <v:shape style="position:absolute;left:6580;top:118;width:174;height:116" coordorigin="6580,118" coordsize="174,116" path="m6580,233l6754,233,6754,118,6580,118,6580,233xe" filled="f" stroked="t" strokeweight=".7169pt" strokecolor="#333333">
                <v:path arrowok="t"/>
              </v:shape>
            </v:group>
            <v:group style="position:absolute;left:6580;top:176;width:174;height:2" coordorigin="6580,176" coordsize="174,2">
              <v:shape style="position:absolute;left:6580;top:176;width:174;height:2" coordorigin="6580,176" coordsize="174,0" path="m6580,176l6754,176e" filled="f" stroked="t" strokeweight=".7169pt" strokecolor="#33333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0.712463pt;margin-top:2.628839pt;width:12.2945pt;height:12.2945pt;mso-position-horizontal-relative:page;mso-position-vertical-relative:paragraph;z-index:-1037" coordorigin="7014,53" coordsize="246,246">
            <v:group style="position:absolute;left:7021;top:60;width:232;height:232" coordorigin="7021,60" coordsize="232,232">
              <v:shape style="position:absolute;left:7021;top:60;width:232;height:232" coordorigin="7021,60" coordsize="232,232" path="m7021,291l7253,291,7253,60,7021,60,7021,291e" filled="t" fillcolor="#F2F2F2" stroked="f">
                <v:path arrowok="t"/>
                <v:fill/>
              </v:shape>
            </v:group>
            <v:group style="position:absolute;left:7021;top:60;width:232;height:232" coordorigin="7021,60" coordsize="232,232">
              <v:shape style="position:absolute;left:7021;top:60;width:232;height:232" coordorigin="7021,60" coordsize="232,232" path="m7021,291l7253,291,7253,60,7021,60,7021,291xe" filled="f" stroked="t" strokeweight=".7169pt" strokecolor="#FFFFFF">
                <v:path arrowok="t"/>
              </v:shape>
            </v:group>
            <v:group style="position:absolute;left:7137;top:233;width:2;height:35" coordorigin="7137,233" coordsize="2,35">
              <v:shape style="position:absolute;left:7137;top:233;width:2;height:35" coordorigin="7137,233" coordsize="0,35" path="m7137,268l7137,233e" filled="f" stroked="t" strokeweight=".7169pt" strokecolor="#333333">
                <v:path arrowok="t"/>
              </v:shape>
            </v:group>
            <v:group style="position:absolute;left:7137;top:83;width:2;height:35" coordorigin="7137,83" coordsize="2,35">
              <v:shape style="position:absolute;left:7137;top:83;width:2;height:35" coordorigin="7137,83" coordsize="0,35" path="m7137,118l7137,83e" filled="f" stroked="t" strokeweight=".7169pt" strokecolor="#333333">
                <v:path arrowok="t"/>
              </v:shape>
            </v:group>
            <v:group style="position:absolute;left:7050;top:118;width:174;height:116" coordorigin="7050,118" coordsize="174,116">
              <v:shape style="position:absolute;left:7050;top:118;width:174;height:116" coordorigin="7050,118" coordsize="174,116" path="m7050,233l7224,233,7224,118,7050,118,7050,233e" filled="t" fillcolor="#BEBEBE" stroked="f">
                <v:path arrowok="t"/>
                <v:fill/>
              </v:shape>
            </v:group>
            <v:group style="position:absolute;left:7050;top:118;width:174;height:116" coordorigin="7050,118" coordsize="174,116">
              <v:shape style="position:absolute;left:7050;top:118;width:174;height:116" coordorigin="7050,118" coordsize="174,116" path="m7050,233l7224,233,7224,118,7050,118,7050,233xe" filled="f" stroked="t" strokeweight=".7169pt" strokecolor="#333333">
                <v:path arrowok="t"/>
              </v:shape>
            </v:group>
            <v:group style="position:absolute;left:7050;top:176;width:174;height:2" coordorigin="7050,176" coordsize="174,2">
              <v:shape style="position:absolute;left:7050;top:176;width:174;height:2" coordorigin="7050,176" coordsize="174,0" path="m7050,176l7224,176e" filled="f" stroked="t" strokeweight=".7169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4"/>
          <w:szCs w:val="14"/>
          <w:spacing w:val="0"/>
          <w:w w:val="104"/>
        </w:rPr>
        <w:t>Repo</w:t>
      </w:r>
      <w:r>
        <w:rPr>
          <w:rFonts w:ascii="Arial" w:hAnsi="Arial" w:cs="Arial" w:eastAsia="Arial"/>
          <w:sz w:val="14"/>
          <w:szCs w:val="14"/>
          <w:spacing w:val="6"/>
          <w:w w:val="104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4"/>
        </w:rPr>
        <w:t>tedConcussion</w:t>
      </w:r>
      <w:r>
        <w:rPr>
          <w:rFonts w:ascii="Arial" w:hAnsi="Arial" w:cs="Arial" w:eastAsia="Arial"/>
          <w:sz w:val="14"/>
          <w:szCs w:val="14"/>
          <w:spacing w:val="-28"/>
          <w:w w:val="10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1"/>
        </w:rPr>
        <w:t>NO</w:t>
        <w:tab/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1"/>
        </w:rPr>
        <w:t>YES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135" w:lineRule="exact"/>
        <w:ind w:left="279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6.582047pt;margin-top:-10.664353pt;width:217.063255pt;height:93.927302pt;mso-position-horizontal-relative:page;mso-position-vertical-relative:paragraph;z-index:-1036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83" w:hRule="exact"/>
                    </w:trPr>
                    <w:tc>
                      <w:tcPr>
                        <w:tcW w:w="1168" w:type="dxa"/>
                        <w:gridSpan w:val="2"/>
                        <w:tcBorders>
                          <w:top w:val="single" w:sz="5.7352" w:space="0" w:color="7F7F7F"/>
                          <w:bottom w:val="single" w:sz="5.7352" w:space="0" w:color="F2F2F2"/>
                          <w:left w:val="single" w:sz="5.7352" w:space="0" w:color="7F7F7F"/>
                          <w:right w:val="single" w:sz="2.3048" w:space="0" w:color="CCCCCC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947" w:type="dxa"/>
                        <w:gridSpan w:val="3"/>
                        <w:tcBorders>
                          <w:top w:val="single" w:sz="5.7352" w:space="0" w:color="7F7F7F"/>
                          <w:bottom w:val="single" w:sz="5.7352" w:space="0" w:color="F2F2F2"/>
                          <w:left w:val="single" w:sz="2.3048" w:space="0" w:color="CCCCCC"/>
                          <w:right w:val="single" w:sz="2.3048" w:space="0" w:color="CCCCCC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168" w:type="dxa"/>
                        <w:gridSpan w:val="2"/>
                        <w:tcBorders>
                          <w:top w:val="single" w:sz="5.7352" w:space="0" w:color="7F7F7F"/>
                          <w:bottom w:val="single" w:sz="5.7352" w:space="0" w:color="F2F2F2"/>
                          <w:left w:val="single" w:sz="2.3048" w:space="0" w:color="CCCCCC"/>
                          <w:right w:val="single" w:sz="5.7352" w:space="0" w:color="7F7F7F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7" w:hRule="exact"/>
                    </w:trPr>
                    <w:tc>
                      <w:tcPr>
                        <w:tcW w:w="1168" w:type="dxa"/>
                        <w:gridSpan w:val="2"/>
                        <w:tcBorders>
                          <w:top w:val="single" w:sz="5.7352" w:space="0" w:color="F2F2F2"/>
                          <w:bottom w:val="single" w:sz="2.3048" w:space="0" w:color="CCCCCC"/>
                          <w:left w:val="single" w:sz="5.7352" w:space="0" w:color="7F7F7F"/>
                          <w:right w:val="single" w:sz="2.3048" w:space="0" w:color="CCCCCC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947" w:type="dxa"/>
                        <w:gridSpan w:val="3"/>
                        <w:tcBorders>
                          <w:top w:val="single" w:sz="5.7352" w:space="0" w:color="F2F2F2"/>
                          <w:bottom w:val="single" w:sz="2.3048" w:space="0" w:color="CCCCCC"/>
                          <w:left w:val="single" w:sz="2.3048" w:space="0" w:color="CCCCCC"/>
                          <w:right w:val="single" w:sz="2.3048" w:space="0" w:color="CCCCCC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168" w:type="dxa"/>
                        <w:gridSpan w:val="2"/>
                        <w:tcBorders>
                          <w:top w:val="single" w:sz="5.7352" w:space="0" w:color="F2F2F2"/>
                          <w:bottom w:val="single" w:sz="2.3048" w:space="0" w:color="CCCCCC"/>
                          <w:left w:val="single" w:sz="2.3048" w:space="0" w:color="CCCCCC"/>
                          <w:right w:val="single" w:sz="5.7352" w:space="0" w:color="7F7F7F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7" w:hRule="exact"/>
                    </w:trPr>
                    <w:tc>
                      <w:tcPr>
                        <w:tcW w:w="1168" w:type="dxa"/>
                        <w:gridSpan w:val="2"/>
                        <w:tcBorders>
                          <w:top w:val="single" w:sz="2.3048" w:space="0" w:color="CCCCCC"/>
                          <w:bottom w:val="single" w:sz="5.7352" w:space="0" w:color="F2F2F2"/>
                          <w:left w:val="single" w:sz="5.7352" w:space="0" w:color="7F7F7F"/>
                          <w:right w:val="single" w:sz="2.3048" w:space="0" w:color="CCCCCC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947" w:type="dxa"/>
                        <w:gridSpan w:val="3"/>
                        <w:tcBorders>
                          <w:top w:val="single" w:sz="2.3048" w:space="0" w:color="CCCCCC"/>
                          <w:bottom w:val="single" w:sz="5.7352" w:space="0" w:color="F2F2F2"/>
                          <w:left w:val="single" w:sz="2.3048" w:space="0" w:color="CCCCCC"/>
                          <w:right w:val="single" w:sz="2.3048" w:space="0" w:color="CCCCCC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168" w:type="dxa"/>
                        <w:gridSpan w:val="2"/>
                        <w:tcBorders>
                          <w:top w:val="single" w:sz="2.3048" w:space="0" w:color="CCCCCC"/>
                          <w:bottom w:val="single" w:sz="5.7352" w:space="0" w:color="F2F2F2"/>
                          <w:left w:val="single" w:sz="2.3048" w:space="0" w:color="CCCCCC"/>
                          <w:right w:val="single" w:sz="5.7352" w:space="0" w:color="7F7F7F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7" w:hRule="exact"/>
                    </w:trPr>
                    <w:tc>
                      <w:tcPr>
                        <w:tcW w:w="1168" w:type="dxa"/>
                        <w:gridSpan w:val="2"/>
                        <w:tcBorders>
                          <w:top w:val="single" w:sz="5.7352" w:space="0" w:color="F2F2F2"/>
                          <w:bottom w:val="single" w:sz="2.3048" w:space="0" w:color="CCCCCC"/>
                          <w:left w:val="single" w:sz="5.7352" w:space="0" w:color="7F7F7F"/>
                          <w:right w:val="single" w:sz="2.3048" w:space="0" w:color="CCCCCC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947" w:type="dxa"/>
                        <w:gridSpan w:val="3"/>
                        <w:tcBorders>
                          <w:top w:val="single" w:sz="5.7352" w:space="0" w:color="F2F2F2"/>
                          <w:bottom w:val="single" w:sz="2.3048" w:space="0" w:color="CCCCCC"/>
                          <w:left w:val="single" w:sz="2.3048" w:space="0" w:color="CCCCCC"/>
                          <w:right w:val="single" w:sz="2.3048" w:space="0" w:color="CCCCCC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168" w:type="dxa"/>
                        <w:gridSpan w:val="2"/>
                        <w:tcBorders>
                          <w:top w:val="single" w:sz="5.7352" w:space="0" w:color="F2F2F2"/>
                          <w:bottom w:val="single" w:sz="2.3048" w:space="0" w:color="CCCCCC"/>
                          <w:left w:val="single" w:sz="2.3048" w:space="0" w:color="CCCCCC"/>
                          <w:right w:val="single" w:sz="5.7352" w:space="0" w:color="7F7F7F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7" w:hRule="exact"/>
                    </w:trPr>
                    <w:tc>
                      <w:tcPr>
                        <w:tcW w:w="1168" w:type="dxa"/>
                        <w:gridSpan w:val="2"/>
                        <w:tcBorders>
                          <w:top w:val="single" w:sz="2.3048" w:space="0" w:color="CCCCCC"/>
                          <w:bottom w:val="single" w:sz="5.7352" w:space="0" w:color="F2F2F2"/>
                          <w:left w:val="single" w:sz="5.7352" w:space="0" w:color="7F7F7F"/>
                          <w:right w:val="single" w:sz="2.3048" w:space="0" w:color="CCCCCC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947" w:type="dxa"/>
                        <w:gridSpan w:val="3"/>
                        <w:tcBorders>
                          <w:top w:val="single" w:sz="2.3048" w:space="0" w:color="CCCCCC"/>
                          <w:bottom w:val="single" w:sz="5.7352" w:space="0" w:color="F2F2F2"/>
                          <w:left w:val="single" w:sz="2.3048" w:space="0" w:color="CCCCCC"/>
                          <w:right w:val="single" w:sz="5.7352" w:space="0" w:color="333333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168" w:type="dxa"/>
                        <w:gridSpan w:val="2"/>
                        <w:tcBorders>
                          <w:top w:val="single" w:sz="2.3048" w:space="0" w:color="CCCCCC"/>
                          <w:bottom w:val="single" w:sz="5.7352" w:space="0" w:color="F2F2F2"/>
                          <w:left w:val="single" w:sz="5.7352" w:space="0" w:color="333333"/>
                          <w:right w:val="single" w:sz="5.7352" w:space="0" w:color="7F7F7F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7" w:hRule="exact"/>
                    </w:trPr>
                    <w:tc>
                      <w:tcPr>
                        <w:tcW w:w="1168" w:type="dxa"/>
                        <w:gridSpan w:val="2"/>
                        <w:tcBorders>
                          <w:top w:val="single" w:sz="5.7352" w:space="0" w:color="F2F2F2"/>
                          <w:bottom w:val="single" w:sz="2.3048" w:space="0" w:color="CCCCCC"/>
                          <w:left w:val="single" w:sz="5.7352" w:space="0" w:color="7F7F7F"/>
                          <w:right w:val="single" w:sz="5.7352" w:space="0" w:color="333333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217" w:type="dxa"/>
                        <w:gridSpan w:val="2"/>
                        <w:tcBorders>
                          <w:top w:val="single" w:sz="5.7352" w:space="0" w:color="F2F2F2"/>
                          <w:bottom w:val="single" w:sz="2.3048" w:space="0" w:color="CCCCCC"/>
                          <w:left w:val="single" w:sz="5.7352" w:space="0" w:color="333333"/>
                          <w:right w:val="single" w:sz="5.7352" w:space="0" w:color="333333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460" w:type="dxa"/>
                        <w:gridSpan w:val="2"/>
                        <w:tcBorders>
                          <w:top w:val="single" w:sz="5.7352" w:space="0" w:color="333333"/>
                          <w:bottom w:val="single" w:sz="11.4168" w:space="0" w:color="333333"/>
                          <w:left w:val="single" w:sz="5.7352" w:space="0" w:color="333333"/>
                          <w:right w:val="single" w:sz="5.7352" w:space="0" w:color="333333"/>
                        </w:tcBorders>
                        <w:shd w:val="clear" w:color="auto" w:fill="BEBEBE"/>
                      </w:tcPr>
                      <w:p>
                        <w:pPr/>
                        <w:rPr/>
                      </w:p>
                    </w:tc>
                    <w:tc>
                      <w:tcPr>
                        <w:tcW w:w="438" w:type="dxa"/>
                        <w:tcBorders>
                          <w:top w:val="single" w:sz="5.7352" w:space="0" w:color="F2F2F2"/>
                          <w:bottom w:val="single" w:sz="2.3048" w:space="0" w:color="CCCCCC"/>
                          <w:left w:val="single" w:sz="5.7352" w:space="0" w:color="333333"/>
                          <w:right w:val="single" w:sz="5.7352" w:space="0" w:color="7F7F7F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7" w:hRule="exact"/>
                    </w:trPr>
                    <w:tc>
                      <w:tcPr>
                        <w:tcW w:w="438" w:type="dxa"/>
                        <w:tcBorders>
                          <w:top w:val="single" w:sz="2.3048" w:space="0" w:color="CCCCCC"/>
                          <w:bottom w:val="single" w:sz="5.7352" w:space="0" w:color="F2F2F2"/>
                          <w:left w:val="single" w:sz="5.7352" w:space="0" w:color="7F7F7F"/>
                          <w:right w:val="single" w:sz="5.7352" w:space="0" w:color="333333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460" w:type="dxa"/>
                        <w:gridSpan w:val="2"/>
                        <w:tcBorders>
                          <w:top w:val="single" w:sz="5.7352" w:space="0" w:color="333333"/>
                          <w:bottom w:val="single" w:sz="11.4168" w:space="0" w:color="333333"/>
                          <w:left w:val="single" w:sz="5.7352" w:space="0" w:color="333333"/>
                          <w:right w:val="single" w:sz="5.7352" w:space="0" w:color="333333"/>
                        </w:tcBorders>
                        <w:shd w:val="clear" w:color="auto" w:fill="FF0000"/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217" w:type="dxa"/>
                        <w:gridSpan w:val="2"/>
                        <w:tcBorders>
                          <w:top w:val="single" w:sz="2.3048" w:space="0" w:color="CCCCCC"/>
                          <w:bottom w:val="single" w:sz="5.7352" w:space="0" w:color="F2F2F2"/>
                          <w:left w:val="single" w:sz="5.7352" w:space="0" w:color="333333"/>
                          <w:right w:val="single" w:sz="5.7352" w:space="0" w:color="333333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168" w:type="dxa"/>
                        <w:gridSpan w:val="2"/>
                        <w:tcBorders>
                          <w:top w:val="single" w:sz="2.3048" w:space="0" w:color="CCCCCC"/>
                          <w:bottom w:val="single" w:sz="5.7352" w:space="0" w:color="F2F2F2"/>
                          <w:left w:val="single" w:sz="5.7352" w:space="0" w:color="333333"/>
                          <w:right w:val="single" w:sz="5.7352" w:space="0" w:color="7F7F7F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37" w:hRule="exact"/>
                    </w:trPr>
                    <w:tc>
                      <w:tcPr>
                        <w:tcW w:w="1168" w:type="dxa"/>
                        <w:gridSpan w:val="2"/>
                        <w:tcBorders>
                          <w:top w:val="single" w:sz="5.7352" w:space="0" w:color="F2F2F2"/>
                          <w:bottom w:val="single" w:sz="2.3048" w:space="0" w:color="CCCCCC"/>
                          <w:left w:val="single" w:sz="5.7352" w:space="0" w:color="7F7F7F"/>
                          <w:right w:val="single" w:sz="5.7352" w:space="0" w:color="333333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947" w:type="dxa"/>
                        <w:gridSpan w:val="3"/>
                        <w:tcBorders>
                          <w:top w:val="single" w:sz="5.7352" w:space="0" w:color="F2F2F2"/>
                          <w:bottom w:val="single" w:sz="2.3048" w:space="0" w:color="CCCCCC"/>
                          <w:left w:val="single" w:sz="5.7352" w:space="0" w:color="333333"/>
                          <w:right w:val="single" w:sz="2.3048" w:space="0" w:color="CCCCCC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168" w:type="dxa"/>
                        <w:gridSpan w:val="2"/>
                        <w:tcBorders>
                          <w:top w:val="single" w:sz="5.7352" w:space="0" w:color="F2F2F2"/>
                          <w:bottom w:val="single" w:sz="2.3048" w:space="0" w:color="CCCCCC"/>
                          <w:left w:val="single" w:sz="2.3048" w:space="0" w:color="CCCCCC"/>
                          <w:right w:val="single" w:sz="5.7352" w:space="0" w:color="7F7F7F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83" w:hRule="exact"/>
                    </w:trPr>
                    <w:tc>
                      <w:tcPr>
                        <w:tcW w:w="1168" w:type="dxa"/>
                        <w:gridSpan w:val="2"/>
                        <w:tcBorders>
                          <w:top w:val="single" w:sz="2.3048" w:space="0" w:color="CCCCCC"/>
                          <w:bottom w:val="single" w:sz="5.7352" w:space="0" w:color="7F7F7F"/>
                          <w:left w:val="single" w:sz="5.7352" w:space="0" w:color="7F7F7F"/>
                          <w:right w:val="single" w:sz="2.3048" w:space="0" w:color="CCCCCC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947" w:type="dxa"/>
                        <w:gridSpan w:val="3"/>
                        <w:tcBorders>
                          <w:top w:val="single" w:sz="2.3048" w:space="0" w:color="CCCCCC"/>
                          <w:bottom w:val="single" w:sz="5.7352" w:space="0" w:color="7F7F7F"/>
                          <w:left w:val="single" w:sz="2.3048" w:space="0" w:color="CCCCCC"/>
                          <w:right w:val="single" w:sz="2.3048" w:space="0" w:color="CCCCCC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168" w:type="dxa"/>
                        <w:gridSpan w:val="2"/>
                        <w:tcBorders>
                          <w:top w:val="single" w:sz="2.3048" w:space="0" w:color="CCCCCC"/>
                          <w:bottom w:val="single" w:sz="5.7352" w:space="0" w:color="7F7F7F"/>
                          <w:left w:val="single" w:sz="2.3048" w:space="0" w:color="CCCCCC"/>
                          <w:right w:val="single" w:sz="5.7352" w:space="0" w:color="7F7F7F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24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5" w:after="0" w:line="135" w:lineRule="exact"/>
        <w:ind w:left="279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8.859879pt;margin-top:4.091371pt;width:9.370pt;height:15.11123pt;mso-position-horizontal-relative:page;mso-position-vertical-relative:paragraph;z-index:-1035" type="#_x0000_t202" filled="f" stroked="f">
            <v:textbox inset="0,0,0,0" style="layout-flow:vertical;mso-layout-flow-alt:bottom-to-top">
              <w:txbxContent>
                <w:p>
                  <w:pPr>
                    <w:spacing w:before="8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5"/>
                    </w:rPr>
                    <w:t>Age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22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5" w:after="0" w:line="135" w:lineRule="exact"/>
        <w:ind w:left="279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20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5" w:after="0" w:line="240" w:lineRule="auto"/>
        <w:ind w:left="279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18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54" w:after="0" w:line="240" w:lineRule="auto"/>
        <w:ind w:left="4041" w:right="3637"/>
        <w:jc w:val="center"/>
        <w:tabs>
          <w:tab w:pos="594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NO</w:t>
        <w:tab/>
      </w:r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YES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8" w:after="0" w:line="159" w:lineRule="exact"/>
        <w:ind w:left="4415" w:right="4041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w w:val="105"/>
        </w:rPr>
        <w:t>Repo</w:t>
      </w:r>
      <w:r>
        <w:rPr>
          <w:rFonts w:ascii="Arial" w:hAnsi="Arial" w:cs="Arial" w:eastAsia="Arial"/>
          <w:sz w:val="14"/>
          <w:szCs w:val="14"/>
          <w:spacing w:val="6"/>
          <w:w w:val="105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5"/>
        </w:rPr>
        <w:t>tedConcussion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2" w:after="0" w:line="240" w:lineRule="auto"/>
        <w:ind w:left="15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F</w:t>
      </w:r>
      <w:r>
        <w:rPr>
          <w:rFonts w:ascii="Arial" w:hAnsi="Arial" w:cs="Arial" w:eastAsia="Arial"/>
          <w:sz w:val="20"/>
          <w:szCs w:val="20"/>
          <w:w w:val="124"/>
        </w:rPr>
        <w:t>i</w:t>
      </w:r>
      <w:r>
        <w:rPr>
          <w:rFonts w:ascii="Arial" w:hAnsi="Arial" w:cs="Arial" w:eastAsia="Arial"/>
          <w:sz w:val="20"/>
          <w:szCs w:val="20"/>
          <w:w w:val="99"/>
        </w:rPr>
        <w:t>gur</w:t>
      </w:r>
      <w:r>
        <w:rPr>
          <w:rFonts w:ascii="Arial" w:hAnsi="Arial" w:cs="Arial" w:eastAsia="Arial"/>
          <w:sz w:val="20"/>
          <w:szCs w:val="2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bu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ion,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ed</w:t>
      </w:r>
      <w:r>
        <w:rPr>
          <w:rFonts w:ascii="Arial" w:hAnsi="Arial" w:cs="Arial" w:eastAsia="Arial"/>
          <w:sz w:val="20"/>
          <w:szCs w:val="20"/>
          <w:spacing w:val="2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lf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0" w:lineRule="atLeast"/>
        <w:ind w:left="116" w:right="74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5"/>
        </w:rPr>
        <w:t>F</w:t>
      </w:r>
      <w:r>
        <w:rPr>
          <w:rFonts w:ascii="Arial" w:hAnsi="Arial" w:cs="Arial" w:eastAsia="Arial"/>
          <w:sz w:val="20"/>
          <w:szCs w:val="20"/>
          <w:w w:val="123"/>
        </w:rPr>
        <w:t>i</w:t>
      </w:r>
      <w:r>
        <w:rPr>
          <w:rFonts w:ascii="Arial" w:hAnsi="Arial" w:cs="Arial" w:eastAsia="Arial"/>
          <w:sz w:val="20"/>
          <w:szCs w:val="20"/>
          <w:w w:val="99"/>
        </w:rPr>
        <w:t>gur</w:t>
      </w:r>
      <w:r>
        <w:rPr>
          <w:rFonts w:ascii="Arial" w:hAnsi="Arial" w:cs="Arial" w:eastAsia="Arial"/>
          <w:sz w:val="20"/>
          <w:szCs w:val="2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xc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ose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age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37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5"/>
          <w:w w:val="148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YE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S”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Apar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hr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oi</w:t>
      </w:r>
      <w:r>
        <w:rPr>
          <w:rFonts w:ascii="Arial" w:hAnsi="Arial" w:cs="Arial" w:eastAsia="Arial"/>
          <w:sz w:val="20"/>
          <w:szCs w:val="20"/>
          <w:spacing w:val="-5"/>
          <w:w w:val="9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sel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em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han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gr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oup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</w:t>
      </w:r>
      <w:r>
        <w:rPr>
          <w:rFonts w:ascii="Arial" w:hAnsi="Arial" w:cs="Arial" w:eastAsia="Arial"/>
          <w:sz w:val="20"/>
          <w:szCs w:val="20"/>
          <w:spacing w:val="1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1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ws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ri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ut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ort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656.919861" w:type="dxa"/>
      </w:tblPr>
      <w:tblGrid/>
      <w:tr>
        <w:trPr>
          <w:trHeight w:val="247" w:hRule="exact"/>
        </w:trPr>
        <w:tc>
          <w:tcPr>
            <w:tcW w:w="850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3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NA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8"/>
              </w:rPr>
              <w:t>YE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1"/>
              </w:rPr>
              <w:t>NO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7" w:hRule="exact"/>
        </w:trPr>
        <w:tc>
          <w:tcPr>
            <w:tcW w:w="85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7"/>
                <w:w w:val="106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emal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3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2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9" w:hRule="exact"/>
        </w:trPr>
        <w:tc>
          <w:tcPr>
            <w:tcW w:w="85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ale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22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2" w:after="0" w:line="240" w:lineRule="auto"/>
        <w:ind w:left="3307" w:right="333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f-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0" w:lineRule="atLeast"/>
        <w:ind w:left="108" w:right="61" w:firstLine="30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χ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14"/>
          <w:szCs w:val="14"/>
          <w:spacing w:val="16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0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41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du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21"/>
          <w:w w:val="9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0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41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103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7"/>
          <w:position w:val="0"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0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26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7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1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9"/>
          <w:position w:val="0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1"/>
          <w:position w:val="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41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5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26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1"/>
          <w:position w:val="0"/>
        </w:rPr>
        <w:t>or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same</w:t>
      </w:r>
      <w:r>
        <w:rPr>
          <w:rFonts w:ascii="Arial" w:hAnsi="Arial" w:cs="Arial" w:eastAsia="Arial"/>
          <w:sz w:val="20"/>
          <w:szCs w:val="20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gen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  <w:position w:val="0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hou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gh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mal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97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who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ot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22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0"/>
        </w:rPr>
        <w:t>f-r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8"/>
          <w:position w:val="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re</w:t>
      </w:r>
      <w:r>
        <w:rPr>
          <w:rFonts w:ascii="Arial" w:hAnsi="Arial" w:cs="Arial" w:eastAsia="Arial"/>
          <w:sz w:val="20"/>
          <w:szCs w:val="20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0"/>
        </w:rPr>
        <w:t>ce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  <w:position w:val="0"/>
        </w:rPr>
        <w:t>hat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em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8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  <w:position w:val="0"/>
        </w:rPr>
        <w:t>di</w:t>
      </w:r>
      <w:r>
        <w:rPr>
          <w:rFonts w:ascii="Arial" w:hAnsi="Arial" w:cs="Arial" w:eastAsia="Arial"/>
          <w:sz w:val="20"/>
          <w:szCs w:val="20"/>
          <w:spacing w:val="0"/>
          <w:w w:val="102"/>
          <w:position w:val="0"/>
        </w:rPr>
        <w:t>ff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0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ons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re</w:t>
      </w:r>
      <w:r>
        <w:rPr>
          <w:rFonts w:ascii="Arial" w:hAnsi="Arial" w:cs="Arial" w:eastAsia="Arial"/>
          <w:sz w:val="20"/>
          <w:szCs w:val="20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1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cal</w:t>
      </w:r>
      <w:r>
        <w:rPr>
          <w:rFonts w:ascii="Arial" w:hAnsi="Arial" w:cs="Arial" w:eastAsia="Arial"/>
          <w:sz w:val="20"/>
          <w:szCs w:val="20"/>
          <w:spacing w:val="0"/>
          <w:w w:val="121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2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ot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ign</w:t>
      </w:r>
      <w:r>
        <w:rPr>
          <w:rFonts w:ascii="Arial" w:hAnsi="Arial" w:cs="Arial" w:eastAsia="Arial"/>
          <w:sz w:val="20"/>
          <w:szCs w:val="20"/>
          <w:spacing w:val="0"/>
          <w:w w:val="121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fic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p-</w:t>
      </w:r>
      <w:r>
        <w:rPr>
          <w:rFonts w:ascii="Arial" w:hAnsi="Arial" w:cs="Arial" w:eastAsia="Arial"/>
          <w:sz w:val="20"/>
          <w:szCs w:val="20"/>
          <w:spacing w:val="-11"/>
          <w:w w:val="102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alu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χ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14"/>
          <w:szCs w:val="14"/>
          <w:spacing w:val="12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3465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45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Hen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28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ej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ec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ll</w:t>
      </w:r>
      <w:r>
        <w:rPr>
          <w:rFonts w:ascii="Arial" w:hAnsi="Arial" w:cs="Arial" w:eastAsia="Arial"/>
          <w:sz w:val="20"/>
          <w:szCs w:val="20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9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99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0"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Bel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9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8"/>
          <w:position w:val="0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9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9"/>
          <w:position w:val="0"/>
        </w:rPr>
        <w:t>ort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9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4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or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3"/>
          <w:position w:val="0"/>
        </w:rPr>
        <w:t>“r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ace</w:t>
      </w:r>
      <w:r>
        <w:rPr>
          <w:rFonts w:ascii="Arial" w:hAnsi="Arial" w:cs="Arial" w:eastAsia="Arial"/>
          <w:sz w:val="20"/>
          <w:szCs w:val="20"/>
          <w:spacing w:val="-25"/>
          <w:w w:val="149"/>
          <w:position w:val="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793.359985" w:type="dxa"/>
      </w:tblPr>
      <w:tblGrid/>
      <w:tr>
        <w:trPr>
          <w:trHeight w:val="247" w:hRule="exact"/>
        </w:trPr>
        <w:tc>
          <w:tcPr>
            <w:tcW w:w="257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3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NA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8"/>
              </w:rPr>
              <w:t>YE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1"/>
              </w:rPr>
              <w:t>NO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7" w:hRule="exact"/>
        </w:trPr>
        <w:tc>
          <w:tcPr>
            <w:tcW w:w="257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Asi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3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2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2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Ame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2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he</w:t>
            </w:r>
            <w:r>
              <w:rPr>
                <w:rFonts w:ascii="Arial" w:hAnsi="Arial" w:cs="Arial" w:eastAsia="Arial"/>
                <w:sz w:val="20"/>
                <w:szCs w:val="20"/>
                <w:w w:val="93"/>
              </w:rPr>
              <w:t>rs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9" w:hRule="exact"/>
        </w:trPr>
        <w:tc>
          <w:tcPr>
            <w:tcW w:w="257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8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w w:val="106"/>
              </w:rPr>
              <w:t>hi</w:t>
            </w:r>
            <w:r>
              <w:rPr>
                <w:rFonts w:ascii="Arial" w:hAnsi="Arial" w:cs="Arial" w:eastAsia="Arial"/>
                <w:sz w:val="20"/>
                <w:szCs w:val="2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2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2" w:after="0" w:line="240" w:lineRule="auto"/>
        <w:ind w:left="295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f-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0" w:lineRule="atLeast"/>
        <w:ind w:left="116" w:right="96" w:firstLine="29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9"/>
        </w:rPr>
        <w:t>Th</w:t>
      </w:r>
      <w:r>
        <w:rPr>
          <w:rFonts w:ascii="Arial" w:hAnsi="Arial" w:cs="Arial" w:eastAsia="Arial"/>
          <w:sz w:val="20"/>
          <w:szCs w:val="20"/>
          <w:w w:val="94"/>
        </w:rPr>
        <w:t>er</w:t>
      </w:r>
      <w:r>
        <w:rPr>
          <w:rFonts w:ascii="Arial" w:hAnsi="Arial" w:cs="Arial" w:eastAsia="Arial"/>
          <w:sz w:val="20"/>
          <w:szCs w:val="2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nou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gh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stu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uc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3"/>
        </w:rPr>
        <w:t>ti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ough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“et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ni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ci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49"/>
        </w:rPr>
        <w:t>”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150.980072" w:type="dxa"/>
      </w:tblPr>
      <w:tblGrid/>
      <w:tr>
        <w:trPr>
          <w:trHeight w:val="247" w:hRule="exact"/>
        </w:trPr>
        <w:tc>
          <w:tcPr>
            <w:tcW w:w="3862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3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NA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8"/>
              </w:rPr>
              <w:t>YE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1"/>
              </w:rPr>
              <w:t>NO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7" w:hRule="exact"/>
        </w:trPr>
        <w:tc>
          <w:tcPr>
            <w:tcW w:w="3862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Lat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pani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sh</w:t>
            </w:r>
            <w:r>
              <w:rPr>
                <w:rFonts w:ascii="Arial" w:hAnsi="Arial" w:cs="Arial" w:eastAsia="Arial"/>
                <w:sz w:val="20"/>
                <w:szCs w:val="20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igi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3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9" w:hRule="exact"/>
        </w:trPr>
        <w:tc>
          <w:tcPr>
            <w:tcW w:w="386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20"/>
                <w:szCs w:val="20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Lat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pani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sh</w:t>
            </w:r>
            <w:r>
              <w:rPr>
                <w:rFonts w:ascii="Arial" w:hAnsi="Arial" w:cs="Arial" w:eastAsia="Arial"/>
                <w:sz w:val="20"/>
                <w:szCs w:val="20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9"/>
              </w:rPr>
              <w:t>ri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gin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2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2" w:after="0" w:line="240" w:lineRule="auto"/>
        <w:ind w:left="276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f-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ni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32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1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ib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sel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acade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atu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648" w:top="1480" w:bottom="840" w:left="1180" w:right="1140"/>
          <w:pgSz w:w="12240" w:h="15840"/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783.099976" w:type="dxa"/>
      </w:tblPr>
      <w:tblGrid/>
      <w:tr>
        <w:trPr>
          <w:trHeight w:val="247" w:hRule="exact"/>
        </w:trPr>
        <w:tc>
          <w:tcPr>
            <w:tcW w:w="259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3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NA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8"/>
              </w:rPr>
              <w:t>YE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1"/>
              </w:rPr>
              <w:t>NO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7" w:hRule="exact"/>
        </w:trPr>
        <w:tc>
          <w:tcPr>
            <w:tcW w:w="259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NA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3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25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Com</w:t>
            </w:r>
            <w:r>
              <w:rPr>
                <w:rFonts w:ascii="Arial" w:hAnsi="Arial" w:cs="Arial" w:eastAsia="Arial"/>
                <w:sz w:val="20"/>
                <w:szCs w:val="20"/>
                <w:w w:val="106"/>
              </w:rPr>
              <w:t>pl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et</w:t>
            </w:r>
            <w:r>
              <w:rPr>
                <w:rFonts w:ascii="Arial" w:hAnsi="Arial" w:cs="Arial" w:eastAsia="Arial"/>
                <w:sz w:val="20"/>
                <w:szCs w:val="2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ear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22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25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Com</w:t>
            </w:r>
            <w:r>
              <w:rPr>
                <w:rFonts w:ascii="Arial" w:hAnsi="Arial" w:cs="Arial" w:eastAsia="Arial"/>
                <w:sz w:val="20"/>
                <w:szCs w:val="20"/>
                <w:w w:val="106"/>
              </w:rPr>
              <w:t>pl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et</w:t>
            </w:r>
            <w:r>
              <w:rPr>
                <w:rFonts w:ascii="Arial" w:hAnsi="Arial" w:cs="Arial" w:eastAsia="Arial"/>
                <w:sz w:val="20"/>
                <w:szCs w:val="2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5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ars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25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Com</w:t>
            </w:r>
            <w:r>
              <w:rPr>
                <w:rFonts w:ascii="Arial" w:hAnsi="Arial" w:cs="Arial" w:eastAsia="Arial"/>
                <w:sz w:val="20"/>
                <w:szCs w:val="20"/>
                <w:w w:val="106"/>
              </w:rPr>
              <w:t>pl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et</w:t>
            </w:r>
            <w:r>
              <w:rPr>
                <w:rFonts w:ascii="Arial" w:hAnsi="Arial" w:cs="Arial" w:eastAsia="Arial"/>
                <w:sz w:val="20"/>
                <w:szCs w:val="2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5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ars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25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Com</w:t>
            </w:r>
            <w:r>
              <w:rPr>
                <w:rFonts w:ascii="Arial" w:hAnsi="Arial" w:cs="Arial" w:eastAsia="Arial"/>
                <w:sz w:val="20"/>
                <w:szCs w:val="20"/>
                <w:w w:val="106"/>
              </w:rPr>
              <w:t>pl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et</w:t>
            </w:r>
            <w:r>
              <w:rPr>
                <w:rFonts w:ascii="Arial" w:hAnsi="Arial" w:cs="Arial" w:eastAsia="Arial"/>
                <w:sz w:val="20"/>
                <w:szCs w:val="2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5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ars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9" w:hRule="exact"/>
        </w:trPr>
        <w:tc>
          <w:tcPr>
            <w:tcW w:w="259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6"/>
              </w:rPr>
              <w:t>Com</w:t>
            </w:r>
            <w:r>
              <w:rPr>
                <w:rFonts w:ascii="Arial" w:hAnsi="Arial" w:cs="Arial" w:eastAsia="Arial"/>
                <w:sz w:val="20"/>
                <w:szCs w:val="20"/>
                <w:w w:val="106"/>
              </w:rPr>
              <w:t>pl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et</w:t>
            </w:r>
            <w:r>
              <w:rPr>
                <w:rFonts w:ascii="Arial" w:hAnsi="Arial" w:cs="Arial" w:eastAsia="Arial"/>
                <w:sz w:val="20"/>
                <w:szCs w:val="2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ear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9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2" w:after="0" w:line="240" w:lineRule="auto"/>
        <w:ind w:left="245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f-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Acad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emi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1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1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pl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iv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634.04007" w:type="dxa"/>
      </w:tblPr>
      <w:tblGrid/>
      <w:tr>
        <w:trPr>
          <w:trHeight w:val="247" w:hRule="exact"/>
        </w:trPr>
        <w:tc>
          <w:tcPr>
            <w:tcW w:w="4896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3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NA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8"/>
              </w:rPr>
              <w:t>YE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1"/>
              </w:rPr>
              <w:t>NO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7" w:hRule="exact"/>
        </w:trPr>
        <w:tc>
          <w:tcPr>
            <w:tcW w:w="4896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NA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3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48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2"/>
              </w:rPr>
              <w:t>NCAA-s</w:t>
            </w:r>
            <w:r>
              <w:rPr>
                <w:rFonts w:ascii="Arial" w:hAnsi="Arial" w:cs="Arial" w:eastAsia="Arial"/>
                <w:sz w:val="20"/>
                <w:szCs w:val="20"/>
                <w:w w:val="92"/>
              </w:rPr>
              <w:t>anc</w:t>
            </w:r>
            <w:r>
              <w:rPr>
                <w:rFonts w:ascii="Arial" w:hAnsi="Arial" w:cs="Arial" w:eastAsia="Arial"/>
                <w:sz w:val="20"/>
                <w:szCs w:val="2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one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48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ub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9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UW-M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adi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son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48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ra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9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ur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al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act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2"/>
              </w:rPr>
              <w:t>it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s/s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UW-M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adi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22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48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5"/>
              </w:rPr>
              <w:t>Use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5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23"/>
                <w:w w:val="8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UW-M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cal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act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9"/>
              </w:rPr>
              <w:t>y/e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er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ci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se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fac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ili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2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48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8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es</w:t>
            </w:r>
            <w:r>
              <w:rPr>
                <w:rFonts w:ascii="Arial" w:hAnsi="Arial" w:cs="Arial" w:eastAsia="Arial"/>
                <w:sz w:val="20"/>
                <w:szCs w:val="20"/>
                <w:spacing w:val="20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20"/>
                <w:szCs w:val="20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par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2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ipat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ac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0"/>
              </w:rPr>
              <w:t>iv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9" w:hRule="exact"/>
        </w:trPr>
        <w:tc>
          <w:tcPr>
            <w:tcW w:w="4896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he</w:t>
            </w:r>
            <w:r>
              <w:rPr>
                <w:rFonts w:ascii="Arial" w:hAnsi="Arial" w:cs="Arial" w:eastAsia="Arial"/>
                <w:sz w:val="20"/>
                <w:szCs w:val="20"/>
                <w:w w:val="93"/>
              </w:rPr>
              <w:t>rs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2" w:after="0" w:line="240" w:lineRule="auto"/>
        <w:ind w:left="250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f-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act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0" w:lineRule="atLeast"/>
        <w:ind w:left="116" w:right="62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abl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nou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gh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</w:t>
      </w:r>
      <w:r>
        <w:rPr>
          <w:rFonts w:ascii="Arial" w:hAnsi="Arial" w:cs="Arial" w:eastAsia="Arial"/>
          <w:sz w:val="20"/>
          <w:szCs w:val="20"/>
          <w:spacing w:val="-5"/>
          <w:w w:val="9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ond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uc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8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pl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mmar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hi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athl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hat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cc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ur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ed</w:t>
      </w:r>
      <w:r>
        <w:rPr>
          <w:rFonts w:ascii="Arial" w:hAnsi="Arial" w:cs="Arial" w:eastAsia="Arial"/>
          <w:sz w:val="20"/>
          <w:szCs w:val="20"/>
          <w:spacing w:val="1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UW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NCAA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anc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UW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UW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cS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s/I</w:t>
      </w:r>
      <w:r>
        <w:rPr>
          <w:rFonts w:ascii="Arial" w:hAnsi="Arial" w:cs="Arial" w:eastAsia="Arial"/>
          <w:sz w:val="20"/>
          <w:szCs w:val="20"/>
          <w:spacing w:val="-5"/>
          <w:w w:val="11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ral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542.799988" w:type="dxa"/>
      </w:tblPr>
      <w:tblGrid/>
      <w:tr>
        <w:trPr>
          <w:trHeight w:val="247" w:hRule="exact"/>
        </w:trPr>
        <w:tc>
          <w:tcPr>
            <w:tcW w:w="307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3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NA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8"/>
              </w:rPr>
              <w:t>YE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1"/>
              </w:rPr>
              <w:t>NO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7" w:hRule="exact"/>
        </w:trPr>
        <w:tc>
          <w:tcPr>
            <w:tcW w:w="307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3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22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0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6"/>
                <w:w w:val="92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7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NCAA-s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anc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2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ed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0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6"/>
                <w:w w:val="92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7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UW</w:t>
            </w:r>
            <w:r>
              <w:rPr>
                <w:rFonts w:ascii="Arial" w:hAnsi="Arial" w:cs="Arial" w:eastAsia="Arial"/>
                <w:sz w:val="20"/>
                <w:szCs w:val="20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lu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9" w:hRule="exact"/>
        </w:trPr>
        <w:tc>
          <w:tcPr>
            <w:tcW w:w="307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6"/>
                <w:w w:val="92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7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UW</w:t>
            </w:r>
            <w:r>
              <w:rPr>
                <w:rFonts w:ascii="Arial" w:hAnsi="Arial" w:cs="Arial" w:eastAsia="Arial"/>
                <w:sz w:val="20"/>
                <w:szCs w:val="20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3"/>
              </w:rPr>
              <w:t>ecS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9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9"/>
              </w:rPr>
              <w:t>ort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6"/>
              </w:rPr>
              <w:t>/I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26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5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41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4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2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2" w:after="0" w:line="240" w:lineRule="auto"/>
        <w:ind w:left="289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f-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15" w:lineRule="auto"/>
        <w:ind w:left="116" w:right="58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76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6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hat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ur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ed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UW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-5"/>
          <w:w w:val="10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cu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</w:t>
      </w:r>
      <w:r>
        <w:rPr>
          <w:rFonts w:ascii="Arial" w:hAnsi="Arial" w:cs="Arial" w:eastAsia="Arial"/>
          <w:sz w:val="20"/>
          <w:szCs w:val="20"/>
          <w:spacing w:val="1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ted,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di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bu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ose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re</w:t>
      </w:r>
      <w:r>
        <w:rPr>
          <w:rFonts w:ascii="Arial" w:hAnsi="Arial" w:cs="Arial" w:eastAsia="Arial"/>
          <w:sz w:val="20"/>
          <w:szCs w:val="20"/>
          <w:spacing w:val="5"/>
          <w:w w:val="10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hi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.</w:t>
      </w:r>
      <w:r>
        <w:rPr>
          <w:rFonts w:ascii="Arial" w:hAnsi="Arial" w:cs="Arial" w:eastAsia="Arial"/>
          <w:sz w:val="20"/>
          <w:szCs w:val="20"/>
          <w:spacing w:val="42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ad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di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re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ort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d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aft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)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aft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s.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xc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plot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gure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lu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bu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648" w:top="1200" w:bottom="840" w:left="1180" w:right="1180"/>
          <w:pgSz w:w="12240" w:h="15840"/>
        </w:sectPr>
      </w:pPr>
      <w:rPr/>
    </w:p>
    <w:p>
      <w:pPr>
        <w:spacing w:before="97" w:after="0" w:line="159" w:lineRule="exact"/>
        <w:ind w:left="4226" w:right="3872"/>
        <w:jc w:val="center"/>
        <w:tabs>
          <w:tab w:pos="5020" w:val="left"/>
          <w:tab w:pos="5720" w:val="left"/>
        </w:tabs>
        <w:rPr>
          <w:rFonts w:ascii="Arial" w:hAnsi="Arial" w:cs="Arial" w:eastAsia="Arial"/>
          <w:sz w:val="12"/>
          <w:szCs w:val="12"/>
        </w:rPr>
      </w:pPr>
      <w:rPr/>
      <w:r>
        <w:rPr/>
        <w:pict>
          <v:group style="position:absolute;margin-left:298.988464pt;margin-top:2.628838pt;width:12.2945pt;height:12.2945pt;mso-position-horizontal-relative:page;mso-position-vertical-relative:paragraph;z-index:-1033" coordorigin="5980,53" coordsize="246,246">
            <v:group style="position:absolute;left:5987;top:60;width:232;height:232" coordorigin="5987,60" coordsize="232,232">
              <v:shape style="position:absolute;left:5987;top:60;width:232;height:232" coordorigin="5987,60" coordsize="232,232" path="m5987,291l6218,291,6218,60,5987,60,5987,291e" filled="t" fillcolor="#F2F2F2" stroked="f">
                <v:path arrowok="t"/>
                <v:fill/>
              </v:shape>
            </v:group>
            <v:group style="position:absolute;left:5987;top:60;width:232;height:232" coordorigin="5987,60" coordsize="232,232">
              <v:shape style="position:absolute;left:5987;top:60;width:232;height:232" coordorigin="5987,60" coordsize="232,232" path="m5987,291l6218,291,6218,60,5987,60,5987,291xe" filled="f" stroked="t" strokeweight=".7169pt" strokecolor="#FFFFFF">
                <v:path arrowok="t"/>
              </v:shape>
            </v:group>
            <v:group style="position:absolute;left:6103;top:233;width:2;height:35" coordorigin="6103,233" coordsize="2,35">
              <v:shape style="position:absolute;left:6103;top:233;width:2;height:35" coordorigin="6103,233" coordsize="0,35" path="m6103,268l6103,233e" filled="f" stroked="t" strokeweight=".7169pt" strokecolor="#333333">
                <v:path arrowok="t"/>
              </v:shape>
            </v:group>
            <v:group style="position:absolute;left:6103;top:83;width:2;height:35" coordorigin="6103,83" coordsize="2,35">
              <v:shape style="position:absolute;left:6103;top:83;width:2;height:35" coordorigin="6103,83" coordsize="0,35" path="m6103,118l6103,83e" filled="f" stroked="t" strokeweight=".7169pt" strokecolor="#333333">
                <v:path arrowok="t"/>
              </v:shape>
            </v:group>
            <v:group style="position:absolute;left:6016;top:118;width:174;height:116" coordorigin="6016,118" coordsize="174,116">
              <v:shape style="position:absolute;left:6016;top:118;width:174;height:116" coordorigin="6016,118" coordsize="174,116" path="m6016,233l6190,233,6190,118,6016,118,6016,233e" filled="t" fillcolor="#FF0000" stroked="f">
                <v:path arrowok="t"/>
                <v:fill/>
              </v:shape>
            </v:group>
            <v:group style="position:absolute;left:6016;top:118;width:174;height:116" coordorigin="6016,118" coordsize="174,116">
              <v:shape style="position:absolute;left:6016;top:118;width:174;height:116" coordorigin="6016,118" coordsize="174,116" path="m6016,233l6190,233,6190,118,6016,118,6016,233xe" filled="f" stroked="t" strokeweight=".7169pt" strokecolor="#333333">
                <v:path arrowok="t"/>
              </v:shape>
            </v:group>
            <v:group style="position:absolute;left:6016;top:176;width:174;height:2" coordorigin="6016,176" coordsize="174,2">
              <v:shape style="position:absolute;left:6016;top:176;width:174;height:2" coordorigin="6016,176" coordsize="174,0" path="m6016,176l6190,176e" filled="f" stroked="t" strokeweight=".7169pt" strokecolor="#33333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3.386261pt;margin-top:2.628838pt;width:12.2945pt;height:12.2945pt;mso-position-horizontal-relative:page;mso-position-vertical-relative:paragraph;z-index:-1032" coordorigin="6668,53" coordsize="246,246">
            <v:group style="position:absolute;left:6675;top:60;width:232;height:232" coordorigin="6675,60" coordsize="232,232">
              <v:shape style="position:absolute;left:6675;top:60;width:232;height:232" coordorigin="6675,60" coordsize="232,232" path="m6675,291l6906,291,6906,60,6675,60,6675,291e" filled="t" fillcolor="#F2F2F2" stroked="f">
                <v:path arrowok="t"/>
                <v:fill/>
              </v:shape>
            </v:group>
            <v:group style="position:absolute;left:6675;top:60;width:232;height:232" coordorigin="6675,60" coordsize="232,232">
              <v:shape style="position:absolute;left:6675;top:60;width:232;height:232" coordorigin="6675,60" coordsize="232,232" path="m6675,291l6906,291,6906,60,6675,60,6675,291xe" filled="f" stroked="t" strokeweight=".7169pt" strokecolor="#FFFFFF">
                <v:path arrowok="t"/>
              </v:shape>
            </v:group>
            <v:group style="position:absolute;left:6791;top:233;width:2;height:35" coordorigin="6791,233" coordsize="2,35">
              <v:shape style="position:absolute;left:6791;top:233;width:2;height:35" coordorigin="6791,233" coordsize="0,35" path="m6791,268l6791,233e" filled="f" stroked="t" strokeweight=".7169pt" strokecolor="#333333">
                <v:path arrowok="t"/>
              </v:shape>
            </v:group>
            <v:group style="position:absolute;left:6791;top:83;width:2;height:35" coordorigin="6791,83" coordsize="2,35">
              <v:shape style="position:absolute;left:6791;top:83;width:2;height:35" coordorigin="6791,83" coordsize="0,35" path="m6791,118l6791,83e" filled="f" stroked="t" strokeweight=".7169pt" strokecolor="#333333">
                <v:path arrowok="t"/>
              </v:shape>
            </v:group>
            <v:group style="position:absolute;left:6704;top:118;width:174;height:116" coordorigin="6704,118" coordsize="174,116">
              <v:shape style="position:absolute;left:6704;top:118;width:174;height:116" coordorigin="6704,118" coordsize="174,116" path="m6704,233l6878,233,6878,118,6704,118,6704,233e" filled="t" fillcolor="#BEBEBE" stroked="f">
                <v:path arrowok="t"/>
                <v:fill/>
              </v:shape>
            </v:group>
            <v:group style="position:absolute;left:6704;top:118;width:174;height:116" coordorigin="6704,118" coordsize="174,116">
              <v:shape style="position:absolute;left:6704;top:118;width:174;height:116" coordorigin="6704,118" coordsize="174,116" path="m6704,233l6878,233,6878,118,6704,118,6704,233xe" filled="f" stroked="t" strokeweight=".7169pt" strokecolor="#333333">
                <v:path arrowok="t"/>
              </v:shape>
            </v:group>
            <v:group style="position:absolute;left:6704;top:176;width:174;height:2" coordorigin="6704,176" coordsize="174,2">
              <v:shape style="position:absolute;left:6704;top:176;width:174;height:2" coordorigin="6704,176" coordsize="174,0" path="m6704,176l6878,176e" filled="f" stroked="t" strokeweight=".7169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Gender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  <w:r>
        <w:rPr>
          <w:rFonts w:ascii="Arial" w:hAnsi="Arial" w:cs="Arial" w:eastAsia="Arial"/>
          <w:sz w:val="12"/>
          <w:szCs w:val="12"/>
          <w:spacing w:val="-4"/>
          <w:w w:val="100"/>
          <w:position w:val="1"/>
        </w:rPr>
        <w:t>F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1"/>
        </w:rPr>
        <w:t>emale</w:t>
        <w:tab/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1"/>
        </w:rPr>
        <w:t>Male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5" w:after="0" w:line="135" w:lineRule="exact"/>
        <w:ind w:left="279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pict>
          <v:group style="position:absolute;margin-left:206.582047pt;margin-top:-22.148119pt;width:216.704805pt;height:142.167304pt;mso-position-horizontal-relative:page;mso-position-vertical-relative:paragraph;z-index:-1034" coordorigin="4132,-443" coordsize="4334,2843">
            <v:group style="position:absolute;left:6074;top:1877;width:2385;height:2" coordorigin="6074,1877" coordsize="2385,2">
              <v:shape style="position:absolute;left:6074;top:1877;width:2385;height:2" coordorigin="6074,1877" coordsize="2385,0" path="m6074,1877l8459,1877e" filled="f" stroked="t" strokeweight=".7169pt" strokecolor="#F2F2F2">
                <v:path arrowok="t"/>
              </v:shape>
            </v:group>
            <v:group style="position:absolute;left:4176;top:2230;width:4283;height:2" coordorigin="4176,2230" coordsize="4283,2">
              <v:shape style="position:absolute;left:4176;top:2230;width:4283;height:2" coordorigin="4176,2230" coordsize="4283,0" path="m4176,2230l8459,2230e" filled="f" stroked="t" strokeweight=".2881pt" strokecolor="#CCCCCC">
                <v:path arrowok="t"/>
              </v:shape>
            </v:group>
            <v:group style="position:absolute;left:5344;top:2194;width:2;height:162" coordorigin="5344,2194" coordsize="2,162">
              <v:shape style="position:absolute;left:5344;top:2194;width:2;height:162" coordorigin="5344,2194" coordsize="0,162" path="m5344,2194l5344,2356e" filled="f" stroked="t" strokeweight=".2881pt" strokecolor="#CCCCCC">
                <v:path arrowok="t"/>
              </v:shape>
            </v:group>
            <v:group style="position:absolute;left:7290;top:1807;width:2;height:550" coordorigin="7290,1807" coordsize="2,550">
              <v:shape style="position:absolute;left:7290;top:1807;width:2;height:550" coordorigin="7290,1807" coordsize="0,550" path="m7290,1807l7290,2356e" filled="f" stroked="t" strokeweight=".2881pt" strokecolor="#CCCCCC">
                <v:path arrowok="t"/>
              </v:shape>
            </v:group>
            <v:group style="position:absolute;left:5344;top:2194;width:2;height:35" coordorigin="5344,2194" coordsize="2,35">
              <v:shape style="position:absolute;left:5344;top:2194;width:2;height:35" coordorigin="5344,2194" coordsize="0,35" path="m5344,2194l5344,2230e" filled="f" stroked="t" strokeweight=".7169pt" strokecolor="#333333">
                <v:path arrowok="t"/>
              </v:shape>
            </v:group>
            <v:group style="position:absolute;left:4176;top:1877;width:438;height:2" coordorigin="4176,1877" coordsize="438,2">
              <v:shape style="position:absolute;left:4176;top:1877;width:438;height:2" coordorigin="4176,1877" coordsize="438,0" path="m4176,1877l4614,1877e" filled="f" stroked="t" strokeweight=".7169pt" strokecolor="#F2F2F2">
                <v:path arrowok="t"/>
              </v:shape>
            </v:group>
            <v:group style="position:absolute;left:4176;top:1172;width:4283;height:2" coordorigin="4176,1172" coordsize="4283,2">
              <v:shape style="position:absolute;left:4176;top:1172;width:4283;height:2" coordorigin="4176,1172" coordsize="4283,0" path="m4176,1172l8459,1172e" filled="f" stroked="t" strokeweight=".7169pt" strokecolor="#F2F2F2">
                <v:path arrowok="t"/>
              </v:shape>
            </v:group>
            <v:group style="position:absolute;left:4176;top:467;width:4283;height:2" coordorigin="4176,467" coordsize="4283,2">
              <v:shape style="position:absolute;left:4176;top:467;width:4283;height:2" coordorigin="4176,467" coordsize="4283,0" path="m4176,467l8459,467e" filled="f" stroked="t" strokeweight=".7169pt" strokecolor="#F2F2F2">
                <v:path arrowok="t"/>
              </v:shape>
            </v:group>
            <v:group style="position:absolute;left:4176;top:-238;width:4283;height:2" coordorigin="4176,-238" coordsize="4283,2">
              <v:shape style="position:absolute;left:4176;top:-238;width:4283;height:2" coordorigin="4176,-238" coordsize="4283,0" path="m4176,-238l8459,-238e" filled="f" stroked="t" strokeweight=".7169pt" strokecolor="#F2F2F2">
                <v:path arrowok="t"/>
              </v:shape>
            </v:group>
            <v:group style="position:absolute;left:4176;top:819;width:4283;height:2" coordorigin="4176,819" coordsize="4283,2">
              <v:shape style="position:absolute;left:4176;top:819;width:4283;height:2" coordorigin="4176,819" coordsize="4283,0" path="m4176,819l8459,819e" filled="f" stroked="t" strokeweight=".2881pt" strokecolor="#CCCCCC">
                <v:path arrowok="t"/>
              </v:shape>
            </v:group>
            <v:group style="position:absolute;left:4176;top:114;width:4283;height:2" coordorigin="4176,114" coordsize="4283,2">
              <v:shape style="position:absolute;left:4176;top:114;width:4283;height:2" coordorigin="4176,114" coordsize="4283,0" path="m4176,114l8459,114e" filled="f" stroked="t" strokeweight=".2881pt" strokecolor="#CCCCCC">
                <v:path arrowok="t"/>
              </v:shape>
            </v:group>
            <v:group style="position:absolute;left:5344;top:-436;width:2;height:1819" coordorigin="5344,-436" coordsize="2,1819">
              <v:shape style="position:absolute;left:5344;top:-436;width:2;height:1819" coordorigin="5344,-436" coordsize="0,1819" path="m5344,-436l5344,1384e" filled="f" stroked="t" strokeweight=".2881pt" strokecolor="#CCCCCC">
                <v:path arrowok="t"/>
              </v:shape>
            </v:group>
            <v:group style="position:absolute;left:7290;top:-436;width:2;height:1819" coordorigin="7290,-436" coordsize="2,1819">
              <v:shape style="position:absolute;left:7290;top:-436;width:2;height:1819" coordorigin="7290,-436" coordsize="0,1819" path="m7290,-436l7290,1384e" filled="f" stroked="t" strokeweight=".2881pt" strokecolor="#CCCCCC">
                <v:path arrowok="t"/>
              </v:shape>
            </v:group>
            <v:group style="position:absolute;left:5317;top:-335;width:52;height:52" coordorigin="5317,-335" coordsize="52,52">
              <v:shape style="position:absolute;left:5317;top:-335;width:52;height:52" coordorigin="5317,-335" coordsize="52,52" path="m5358,-335l5329,-335,5317,-323,5317,-294,5329,-283,5358,-283,5370,-294,5370,-323,5358,-335e" filled="t" fillcolor="#333333" stroked="f">
                <v:path arrowok="t"/>
                <v:fill/>
              </v:shape>
            </v:group>
            <v:group style="position:absolute;left:5317;top:-335;width:52;height:52" coordorigin="5317,-335" coordsize="52,52">
              <v:shape style="position:absolute;left:5317;top:-335;width:52;height:52" coordorigin="5317,-335" coordsize="52,52" path="m5317,-309l5317,-323,5329,-335,5344,-335,5358,-335,5370,-323,5370,-309,5370,-294,5358,-283,5344,-283,5329,-283,5317,-294,5317,-309e" filled="f" stroked="t" strokeweight=".4757pt" strokecolor="#333333">
                <v:path arrowok="t"/>
              </v:shape>
            </v:group>
            <v:group style="position:absolute;left:5344;top:537;width:2;height:846" coordorigin="5344,537" coordsize="2,846">
              <v:shape style="position:absolute;left:5344;top:537;width:2;height:846" coordorigin="5344,537" coordsize="0,846" path="m5344,1384l5344,537e" filled="f" stroked="t" strokeweight=".7169pt" strokecolor="#333333">
                <v:path arrowok="t"/>
              </v:shape>
            </v:group>
            <v:group style="position:absolute;left:6074;top:1524;width:487;height:2" coordorigin="6074,1524" coordsize="487,2">
              <v:shape style="position:absolute;left:6074;top:1524;width:487;height:2" coordorigin="6074,1524" coordsize="487,0" path="m6074,1524l6560,1524e" filled="f" stroked="t" strokeweight=".2881pt" strokecolor="#CCCCCC">
                <v:path arrowok="t"/>
              </v:shape>
            </v:group>
            <v:group style="position:absolute;left:4176;top:1524;width:438;height:2" coordorigin="4176,1524" coordsize="438,2">
              <v:shape style="position:absolute;left:4176;top:1524;width:438;height:2" coordorigin="4176,1524" coordsize="438,0" path="m4176,1524l4614,1524e" filled="f" stroked="t" strokeweight=".2881pt" strokecolor="#CCCCCC">
                <v:path arrowok="t"/>
              </v:shape>
            </v:group>
            <v:group style="position:absolute;left:4614;top:1384;width:1460;height:811" coordorigin="4614,1384" coordsize="1460,811">
              <v:shape style="position:absolute;left:4614;top:1384;width:1460;height:811" coordorigin="4614,1384" coordsize="1460,811" path="m4614,1384l4614,2194,6074,2194,6074,1384,4614,1384e" filled="t" fillcolor="#FF0000" stroked="f">
                <v:path arrowok="t"/>
                <v:fill/>
              </v:shape>
            </v:group>
            <v:group style="position:absolute;left:4614;top:1384;width:1460;height:811" coordorigin="4614,1384" coordsize="1460,811">
              <v:shape style="position:absolute;left:4614;top:1384;width:1460;height:811" coordorigin="4614,1384" coordsize="1460,811" path="m4614,1384l4614,2194,6074,2194,6074,1384,4614,1384xe" filled="f" stroked="t" strokeweight=".7169pt" strokecolor="#333333">
                <v:path arrowok="t"/>
              </v:shape>
            </v:group>
            <v:group style="position:absolute;left:4614;top:1877;width:1460;height:2" coordorigin="4614,1877" coordsize="1460,2">
              <v:shape style="position:absolute;left:4614;top:1877;width:1460;height:2" coordorigin="4614,1877" coordsize="1460,0" path="m4614,1877l6074,1877e" filled="f" stroked="t" strokeweight="1.4271pt" strokecolor="#333333">
                <v:path arrowok="t"/>
              </v:shape>
            </v:group>
            <v:group style="position:absolute;left:7264;top:-335;width:52;height:52" coordorigin="7264,-335" coordsize="52,52">
              <v:shape style="position:absolute;left:7264;top:-335;width:52;height:52" coordorigin="7264,-335" coordsize="52,52" path="m7305,-335l7276,-335,7264,-323,7264,-294,7276,-283,7305,-283,7317,-294,7317,-323,7305,-335e" filled="t" fillcolor="#333333" stroked="f">
                <v:path arrowok="t"/>
                <v:fill/>
              </v:shape>
            </v:group>
            <v:group style="position:absolute;left:7264;top:-335;width:52;height:52" coordorigin="7264,-335" coordsize="52,52">
              <v:shape style="position:absolute;left:7264;top:-335;width:52;height:52" coordorigin="7264,-335" coordsize="52,52" path="m7264,-309l7264,-323,7276,-335,7290,-335,7305,-335,7317,-323,7317,-309,7317,-294,7305,-283,7290,-283,7276,-283,7264,-294,7264,-309e" filled="f" stroked="t" strokeweight=".4757pt" strokecolor="#333333">
                <v:path arrowok="t"/>
              </v:shape>
            </v:group>
            <v:group style="position:absolute;left:7290;top:1376;width:2;height:14" coordorigin="7290,1376" coordsize="2,14">
              <v:shape style="position:absolute;left:7290;top:1376;width:2;height:14" coordorigin="7290,1376" coordsize="0,14" path="m7290,1376l7290,1391e" filled="f" stroked="t" strokeweight="0pt" strokecolor="#333333">
                <v:path arrowok="t"/>
              </v:shape>
            </v:group>
            <v:group style="position:absolute;left:7290;top:1807;width:2;height:388" coordorigin="7290,1807" coordsize="2,388">
              <v:shape style="position:absolute;left:7290;top:1807;width:2;height:388" coordorigin="7290,1807" coordsize="0,388" path="m7290,1807l7290,2194e" filled="f" stroked="t" strokeweight=".7169pt" strokecolor="#333333">
                <v:path arrowok="t"/>
              </v:shape>
            </v:group>
            <v:group style="position:absolute;left:8021;top:1524;width:438;height:2" coordorigin="8021,1524" coordsize="438,2">
              <v:shape style="position:absolute;left:8021;top:1524;width:438;height:2" coordorigin="8021,1524" coordsize="438,0" path="m8021,1524l8459,1524e" filled="f" stroked="t" strokeweight=".2881pt" strokecolor="#CCCCCC">
                <v:path arrowok="t"/>
              </v:shape>
            </v:group>
            <v:group style="position:absolute;left:6560;top:1384;width:1460;height:423" coordorigin="6560,1384" coordsize="1460,423">
              <v:shape style="position:absolute;left:6560;top:1384;width:1460;height:423" coordorigin="6560,1384" coordsize="1460,423" path="m6560,1384l6560,1807,8021,1807,8021,1384,6560,1384e" filled="t" fillcolor="#BEBEBE" stroked="f">
                <v:path arrowok="t"/>
                <v:fill/>
              </v:shape>
            </v:group>
            <v:group style="position:absolute;left:6560;top:1384;width:1460;height:423" coordorigin="6560,1384" coordsize="1460,423">
              <v:shape style="position:absolute;left:6560;top:1384;width:1460;height:423" coordorigin="6560,1384" coordsize="1460,423" path="m6560,1384l6560,1807,8021,1807,8021,1384,6560,1384xe" filled="f" stroked="t" strokeweight=".7169pt" strokecolor="#333333">
                <v:path arrowok="t"/>
              </v:shape>
            </v:group>
            <v:group style="position:absolute;left:6560;top:1369;width:1460;height:29" coordorigin="6560,1369" coordsize="1460,29">
              <v:shape style="position:absolute;left:6560;top:1369;width:1460;height:29" coordorigin="6560,1369" coordsize="1460,29" path="m6560,1398l8021,1398,8021,1369,6560,1369,6560,1398xe" filled="t" fillcolor="#333333" stroked="f">
                <v:path arrowok="t"/>
                <v:fill/>
              </v:shape>
            </v:group>
            <v:group style="position:absolute;left:4176;top:-436;width:4283;height:2792" coordorigin="4176,-436" coordsize="4283,2792">
              <v:shape style="position:absolute;left:4176;top:-436;width:4283;height:2792" coordorigin="4176,-436" coordsize="4283,2792" path="m4176,2356l8459,2356,8459,-436,4176,-436,4176,2356e" filled="f" stroked="t" strokeweight=".7169pt" strokecolor="#7F7F7F">
                <v:path arrowok="t"/>
              </v:shape>
            </v:group>
            <v:group style="position:absolute;left:4139;top:2230;width:37;height:2" coordorigin="4139,2230" coordsize="37,2">
              <v:shape style="position:absolute;left:4139;top:2230;width:37;height:2" coordorigin="4139,2230" coordsize="37,0" path="m4139,2230l4176,2230e" filled="f" stroked="t" strokeweight=".7169pt" strokecolor="#333333">
                <v:path arrowok="t"/>
              </v:shape>
            </v:group>
            <v:group style="position:absolute;left:4139;top:1524;width:37;height:2" coordorigin="4139,1524" coordsize="37,2">
              <v:shape style="position:absolute;left:4139;top:1524;width:37;height:2" coordorigin="4139,1524" coordsize="37,0" path="m4139,1524l4176,1524e" filled="f" stroked="t" strokeweight=".7169pt" strokecolor="#333333">
                <v:path arrowok="t"/>
              </v:shape>
            </v:group>
            <v:group style="position:absolute;left:4139;top:819;width:37;height:2" coordorigin="4139,819" coordsize="37,2">
              <v:shape style="position:absolute;left:4139;top:819;width:37;height:2" coordorigin="4139,819" coordsize="37,0" path="m4139,819l4176,819e" filled="f" stroked="t" strokeweight=".7169pt" strokecolor="#333333">
                <v:path arrowok="t"/>
              </v:shape>
            </v:group>
            <v:group style="position:absolute;left:4139;top:114;width:37;height:2" coordorigin="4139,114" coordsize="37,2">
              <v:shape style="position:absolute;left:4139;top:114;width:37;height:2" coordorigin="4139,114" coordsize="37,0" path="m4139,114l4176,114e" filled="f" stroked="t" strokeweight=".7169pt" strokecolor="#333333">
                <v:path arrowok="t"/>
              </v:shape>
            </v:group>
            <v:group style="position:absolute;left:5344;top:2356;width:2;height:37" coordorigin="5344,2356" coordsize="2,37">
              <v:shape style="position:absolute;left:5344;top:2356;width:2;height:37" coordorigin="5344,2356" coordsize="0,37" path="m5344,2393l5344,2356e" filled="f" stroked="t" strokeweight=".7169pt" strokecolor="#333333">
                <v:path arrowok="t"/>
              </v:shape>
            </v:group>
            <v:group style="position:absolute;left:7290;top:2356;width:2;height:37" coordorigin="7290,2356" coordsize="2,37">
              <v:shape style="position:absolute;left:7290;top:2356;width:2;height:37" coordorigin="7290,2356" coordsize="0,37" path="m7290,2393l7290,2356e" filled="f" stroked="t" strokeweight=".7169pt" strokecolor="#333333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8.859879pt;margin-top:3.960081pt;width:9.370pt;height:88.118454pt;mso-position-horizontal-relative:page;mso-position-vertical-relative:paragraph;z-index:-1031" type="#_x0000_t202" filled="f" stroked="f">
            <v:textbox inset="0,0,0,0" style="layout-flow:vertical;mso-layout-flow-alt:bottom-to-top">
              <w:txbxContent>
                <w:p>
                  <w:pPr>
                    <w:spacing w:before="8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Hours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21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repo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6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ted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2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after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16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5"/>
                    </w:rPr>
                    <w:t>inju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4"/>
                      <w:w w:val="105"/>
                    </w:rPr>
                    <w:t>r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5"/>
                    </w:rPr>
                    <w:t>y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60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135" w:lineRule="exact"/>
        <w:ind w:left="279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40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135" w:lineRule="exact"/>
        <w:ind w:left="279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20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240" w:lineRule="auto"/>
        <w:ind w:left="2862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0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98" w:after="0" w:line="240" w:lineRule="auto"/>
        <w:ind w:left="3932" w:right="3647"/>
        <w:jc w:val="center"/>
        <w:tabs>
          <w:tab w:pos="594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4D4D4D"/>
          <w:spacing w:val="-4"/>
          <w:w w:val="100"/>
        </w:rPr>
        <w:t>F</w:t>
      </w:r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emale</w:t>
        <w:tab/>
      </w:r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Male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8" w:after="0" w:line="159" w:lineRule="exact"/>
        <w:ind w:left="4860" w:right="4506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5"/>
        </w:rPr>
        <w:t>Gender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2" w:after="0" w:line="240" w:lineRule="auto"/>
        <w:ind w:left="2133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F</w:t>
      </w:r>
      <w:r>
        <w:rPr>
          <w:rFonts w:ascii="Arial" w:hAnsi="Arial" w:cs="Arial" w:eastAsia="Arial"/>
          <w:sz w:val="20"/>
          <w:szCs w:val="20"/>
          <w:w w:val="124"/>
        </w:rPr>
        <w:t>i</w:t>
      </w:r>
      <w:r>
        <w:rPr>
          <w:rFonts w:ascii="Arial" w:hAnsi="Arial" w:cs="Arial" w:eastAsia="Arial"/>
          <w:sz w:val="20"/>
          <w:szCs w:val="20"/>
          <w:w w:val="99"/>
        </w:rPr>
        <w:t>gur</w:t>
      </w:r>
      <w:r>
        <w:rPr>
          <w:rFonts w:ascii="Arial" w:hAnsi="Arial" w:cs="Arial" w:eastAsia="Arial"/>
          <w:sz w:val="20"/>
          <w:szCs w:val="2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bu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Hour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aft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ur</w:t>
      </w:r>
      <w:r>
        <w:rPr>
          <w:rFonts w:ascii="Arial" w:hAnsi="Arial" w:cs="Arial" w:eastAsia="Arial"/>
          <w:sz w:val="20"/>
          <w:szCs w:val="20"/>
          <w:spacing w:val="-17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0" w:lineRule="atLeast"/>
        <w:ind w:left="116" w:right="52" w:firstLine="29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tu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f-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ort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ed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tu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1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51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5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tu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52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oth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-25"/>
          <w:w w:val="152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fol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g</w:t>
      </w:r>
      <w:r>
        <w:rPr>
          <w:rFonts w:ascii="Arial" w:hAnsi="Arial" w:cs="Arial" w:eastAsia="Arial"/>
          <w:sz w:val="20"/>
          <w:szCs w:val="20"/>
          <w:spacing w:val="2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ason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ir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889.519958" w:type="dxa"/>
      </w:tblPr>
      <w:tblGrid/>
      <w:tr>
        <w:trPr>
          <w:trHeight w:val="247" w:hRule="exact"/>
        </w:trPr>
        <w:tc>
          <w:tcPr>
            <w:tcW w:w="3033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188" w:space="0" w:color="000000"/>
            </w:tcBorders>
          </w:tcPr>
          <w:p>
            <w:pPr/>
            <w:rPr/>
          </w:p>
        </w:tc>
        <w:tc>
          <w:tcPr>
            <w:tcW w:w="1060" w:type="dxa"/>
            <w:tcBorders>
              <w:top w:val="single" w:sz="3.184" w:space="0" w:color="000000"/>
              <w:bottom w:val="single" w:sz="3.184" w:space="0" w:color="000000"/>
              <w:left w:val="single" w:sz="3.184188" w:space="0" w:color="000000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16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w w:val="79"/>
              </w:rPr>
              <w:t>es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9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se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7" w:hRule="exact"/>
        </w:trPr>
        <w:tc>
          <w:tcPr>
            <w:tcW w:w="303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single" w:sz="3.184188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dn</w:t>
            </w:r>
            <w:r>
              <w:rPr>
                <w:rFonts w:ascii="Arial" w:hAnsi="Arial" w:cs="Arial" w:eastAsia="Arial"/>
                <w:sz w:val="20"/>
                <w:szCs w:val="20"/>
                <w:w w:val="124"/>
              </w:rPr>
              <w:t>’</w:t>
            </w:r>
            <w:r>
              <w:rPr>
                <w:rFonts w:ascii="Arial" w:hAnsi="Arial" w:cs="Arial" w:eastAsia="Arial"/>
                <w:sz w:val="20"/>
                <w:szCs w:val="2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kn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wh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ort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2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3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60" w:type="dxa"/>
            <w:tcBorders>
              <w:top w:val="single" w:sz="3.184" w:space="0" w:color="000000"/>
              <w:bottom w:val="nil" w:sz="6" w:space="0" w:color="auto"/>
              <w:left w:val="single" w:sz="3.184188" w:space="0" w:color="000000"/>
              <w:right w:val="nil" w:sz="6" w:space="0" w:color="auto"/>
            </w:tcBorders>
          </w:tcPr>
          <w:p>
            <w:pPr>
              <w:spacing w:before="0" w:after="0" w:line="210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0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3.184188" w:space="0" w:color="000000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dn</w:t>
            </w:r>
            <w:r>
              <w:rPr>
                <w:rFonts w:ascii="Arial" w:hAnsi="Arial" w:cs="Arial" w:eastAsia="Arial"/>
                <w:sz w:val="20"/>
                <w:szCs w:val="20"/>
                <w:w w:val="124"/>
              </w:rPr>
              <w:t>’</w:t>
            </w:r>
            <w:r>
              <w:rPr>
                <w:rFonts w:ascii="Arial" w:hAnsi="Arial" w:cs="Arial" w:eastAsia="Arial"/>
                <w:sz w:val="20"/>
                <w:szCs w:val="2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re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aliz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7"/>
                <w:w w:val="9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er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ousne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60" w:type="dxa"/>
            <w:tcBorders>
              <w:top w:val="nil" w:sz="6" w:space="0" w:color="auto"/>
              <w:bottom w:val="nil" w:sz="6" w:space="0" w:color="auto"/>
              <w:left w:val="single" w:sz="3.184188" w:space="0" w:color="000000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0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3.184188" w:space="0" w:color="000000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dn</w:t>
            </w:r>
            <w:r>
              <w:rPr>
                <w:rFonts w:ascii="Arial" w:hAnsi="Arial" w:cs="Arial" w:eastAsia="Arial"/>
                <w:sz w:val="20"/>
                <w:szCs w:val="20"/>
                <w:w w:val="124"/>
              </w:rPr>
              <w:t>’</w:t>
            </w:r>
            <w:r>
              <w:rPr>
                <w:rFonts w:ascii="Arial" w:hAnsi="Arial" w:cs="Arial" w:eastAsia="Arial"/>
                <w:sz w:val="20"/>
                <w:szCs w:val="2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hi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2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3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89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20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0"/>
              </w:rPr>
              <w:t>ju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60" w:type="dxa"/>
            <w:tcBorders>
              <w:top w:val="nil" w:sz="6" w:space="0" w:color="auto"/>
              <w:bottom w:val="nil" w:sz="6" w:space="0" w:color="auto"/>
              <w:left w:val="single" w:sz="3.184188" w:space="0" w:color="000000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0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3.184188" w:space="0" w:color="000000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dn</w:t>
            </w:r>
            <w:r>
              <w:rPr>
                <w:rFonts w:ascii="Arial" w:hAnsi="Arial" w:cs="Arial" w:eastAsia="Arial"/>
                <w:sz w:val="20"/>
                <w:szCs w:val="20"/>
                <w:w w:val="124"/>
              </w:rPr>
              <w:t>’</w:t>
            </w:r>
            <w:r>
              <w:rPr>
                <w:rFonts w:ascii="Arial" w:hAnsi="Arial" w:cs="Arial" w:eastAsia="Arial"/>
                <w:sz w:val="20"/>
                <w:szCs w:val="2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9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94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is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88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8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ol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60" w:type="dxa"/>
            <w:tcBorders>
              <w:top w:val="nil" w:sz="6" w:space="0" w:color="auto"/>
              <w:bottom w:val="nil" w:sz="6" w:space="0" w:color="auto"/>
              <w:left w:val="single" w:sz="3.184188" w:space="0" w:color="000000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9" w:hRule="exact"/>
        </w:trPr>
        <w:tc>
          <w:tcPr>
            <w:tcW w:w="303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single" w:sz="3.184188" w:space="0" w:color="000000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he</w:t>
            </w:r>
            <w:r>
              <w:rPr>
                <w:rFonts w:ascii="Arial" w:hAnsi="Arial" w:cs="Arial" w:eastAsia="Arial"/>
                <w:sz w:val="20"/>
                <w:szCs w:val="20"/>
                <w:w w:val="116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99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ci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9"/>
              </w:rPr>
              <w:t>fy)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60" w:type="dxa"/>
            <w:tcBorders>
              <w:top w:val="nil" w:sz="6" w:space="0" w:color="auto"/>
              <w:bottom w:val="single" w:sz="3.184" w:space="0" w:color="000000"/>
              <w:left w:val="single" w:sz="3.184188" w:space="0" w:color="000000"/>
              <w:right w:val="nil" w:sz="6" w:space="0" w:color="auto"/>
            </w:tcBorders>
          </w:tcPr>
          <w:p>
            <w:pPr>
              <w:spacing w:before="0" w:after="0" w:line="212" w:lineRule="exact"/>
              <w:ind w:right="100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2" w:after="0" w:line="240" w:lineRule="auto"/>
        <w:ind w:left="3425" w:right="3472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2" w:after="0" w:line="240" w:lineRule="auto"/>
        <w:ind w:left="11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tati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ical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14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4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1"/>
          <w:b/>
          <w:bCs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15" w:lineRule="auto"/>
        <w:ind w:left="116" w:right="88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l</w:t>
      </w:r>
      <w:r>
        <w:rPr>
          <w:rFonts w:ascii="Arial" w:hAnsi="Arial" w:cs="Arial" w:eastAsia="Arial"/>
          <w:sz w:val="20"/>
          <w:szCs w:val="20"/>
          <w:spacing w:val="12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fac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s,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ough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cal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16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ign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fic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some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ffer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</w:t>
      </w:r>
      <w:r>
        <w:rPr>
          <w:rFonts w:ascii="Arial" w:hAnsi="Arial" w:cs="Arial" w:eastAsia="Arial"/>
          <w:sz w:val="20"/>
          <w:szCs w:val="20"/>
          <w:spacing w:val="10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lf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ng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eh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ill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rat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oss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ib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4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een</w:t>
      </w:r>
      <w:r>
        <w:rPr>
          <w:rFonts w:ascii="Arial" w:hAnsi="Arial" w:cs="Arial" w:eastAsia="Arial"/>
          <w:sz w:val="20"/>
          <w:szCs w:val="20"/>
          <w:spacing w:val="1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emal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em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lf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3"/>
        </w:rPr>
        <w:t>ti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g,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rom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age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fit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ogi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egr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ssi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012" w:right="-20"/>
        <w:jc w:val="left"/>
        <w:tabs>
          <w:tab w:pos="95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β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4"/>
          <w:szCs w:val="14"/>
          <w:spacing w:val="13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0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  <w:i/>
          <w:position w:val="0"/>
        </w:rPr>
        <w:t>β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3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0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  <w:i/>
          <w:position w:val="0"/>
        </w:rPr>
        <w:t>β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2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G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1)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e,</w:t>
      </w:r>
      <w:r>
        <w:rPr>
          <w:rFonts w:ascii="Arial" w:hAnsi="Arial" w:cs="Arial" w:eastAsia="Arial"/>
          <w:sz w:val="20"/>
          <w:szCs w:val="20"/>
          <w:spacing w:val="1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ort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age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648" w:top="1480" w:bottom="840" w:left="1180" w:right="1120"/>
          <w:pgSz w:w="12240" w:h="15840"/>
        </w:sectPr>
      </w:pPr>
      <w:rPr/>
    </w:p>
    <w:p>
      <w:pPr>
        <w:spacing w:before="97" w:after="0" w:line="159" w:lineRule="exact"/>
        <w:ind w:left="3920" w:right="3506"/>
        <w:jc w:val="center"/>
        <w:tabs>
          <w:tab w:pos="5620" w:val="left"/>
          <w:tab w:pos="6080" w:val="left"/>
        </w:tabs>
        <w:rPr>
          <w:rFonts w:ascii="Arial" w:hAnsi="Arial" w:cs="Arial" w:eastAsia="Arial"/>
          <w:sz w:val="12"/>
          <w:szCs w:val="12"/>
        </w:rPr>
      </w:pPr>
      <w:rPr/>
      <w:r>
        <w:rPr/>
        <w:pict>
          <v:group style="position:absolute;margin-left:327.195465pt;margin-top:2.628838pt;width:12.2945pt;height:12.2945pt;mso-position-horizontal-relative:page;mso-position-vertical-relative:paragraph;z-index:-1028" coordorigin="6544,53" coordsize="246,246">
            <v:group style="position:absolute;left:6551;top:60;width:232;height:232" coordorigin="6551,60" coordsize="232,232">
              <v:shape style="position:absolute;left:6551;top:60;width:232;height:232" coordorigin="6551,60" coordsize="232,232" path="m6551,291l6783,291,6783,60,6551,60,6551,291e" filled="t" fillcolor="#F2F2F2" stroked="f">
                <v:path arrowok="t"/>
                <v:fill/>
              </v:shape>
            </v:group>
            <v:group style="position:absolute;left:6551;top:60;width:232;height:232" coordorigin="6551,60" coordsize="232,232">
              <v:shape style="position:absolute;left:6551;top:60;width:232;height:232" coordorigin="6551,60" coordsize="232,232" path="m6551,291l6783,291,6783,60,6551,60,6551,291xe" filled="f" stroked="t" strokeweight=".7169pt" strokecolor="#FFFFFF">
                <v:path arrowok="t"/>
              </v:shape>
            </v:group>
            <v:group style="position:absolute;left:6667;top:233;width:2;height:35" coordorigin="6667,233" coordsize="2,35">
              <v:shape style="position:absolute;left:6667;top:233;width:2;height:35" coordorigin="6667,233" coordsize="0,35" path="m6667,268l6667,233e" filled="f" stroked="t" strokeweight=".7169pt" strokecolor="#333333">
                <v:path arrowok="t"/>
              </v:shape>
            </v:group>
            <v:group style="position:absolute;left:6667;top:83;width:2;height:35" coordorigin="6667,83" coordsize="2,35">
              <v:shape style="position:absolute;left:6667;top:83;width:2;height:35" coordorigin="6667,83" coordsize="0,35" path="m6667,118l6667,83e" filled="f" stroked="t" strokeweight=".7169pt" strokecolor="#333333">
                <v:path arrowok="t"/>
              </v:shape>
            </v:group>
            <v:group style="position:absolute;left:6580;top:118;width:174;height:116" coordorigin="6580,118" coordsize="174,116">
              <v:shape style="position:absolute;left:6580;top:118;width:174;height:116" coordorigin="6580,118" coordsize="174,116" path="m6580,233l6754,233,6754,118,6580,118,6580,233e" filled="t" fillcolor="#FF0000" stroked="f">
                <v:path arrowok="t"/>
                <v:fill/>
              </v:shape>
            </v:group>
            <v:group style="position:absolute;left:6580;top:118;width:174;height:116" coordorigin="6580,118" coordsize="174,116">
              <v:shape style="position:absolute;left:6580;top:118;width:174;height:116" coordorigin="6580,118" coordsize="174,116" path="m6580,233l6754,233,6754,118,6580,118,6580,233xe" filled="f" stroked="t" strokeweight=".7169pt" strokecolor="#333333">
                <v:path arrowok="t"/>
              </v:shape>
            </v:group>
            <v:group style="position:absolute;left:6580;top:176;width:174;height:2" coordorigin="6580,176" coordsize="174,2">
              <v:shape style="position:absolute;left:6580;top:176;width:174;height:2" coordorigin="6580,176" coordsize="174,0" path="m6580,176l6754,176e" filled="f" stroked="t" strokeweight=".7169pt" strokecolor="#33333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0.712463pt;margin-top:2.628838pt;width:12.2945pt;height:12.2945pt;mso-position-horizontal-relative:page;mso-position-vertical-relative:paragraph;z-index:-1027" coordorigin="7014,53" coordsize="246,246">
            <v:group style="position:absolute;left:7021;top:60;width:232;height:232" coordorigin="7021,60" coordsize="232,232">
              <v:shape style="position:absolute;left:7021;top:60;width:232;height:232" coordorigin="7021,60" coordsize="232,232" path="m7021,291l7253,291,7253,60,7021,60,7021,291e" filled="t" fillcolor="#F2F2F2" stroked="f">
                <v:path arrowok="t"/>
                <v:fill/>
              </v:shape>
            </v:group>
            <v:group style="position:absolute;left:7021;top:60;width:232;height:232" coordorigin="7021,60" coordsize="232,232">
              <v:shape style="position:absolute;left:7021;top:60;width:232;height:232" coordorigin="7021,60" coordsize="232,232" path="m7021,291l7253,291,7253,60,7021,60,7021,291xe" filled="f" stroked="t" strokeweight=".7169pt" strokecolor="#FFFFFF">
                <v:path arrowok="t"/>
              </v:shape>
            </v:group>
            <v:group style="position:absolute;left:7137;top:233;width:2;height:35" coordorigin="7137,233" coordsize="2,35">
              <v:shape style="position:absolute;left:7137;top:233;width:2;height:35" coordorigin="7137,233" coordsize="0,35" path="m7137,268l7137,233e" filled="f" stroked="t" strokeweight=".7169pt" strokecolor="#333333">
                <v:path arrowok="t"/>
              </v:shape>
            </v:group>
            <v:group style="position:absolute;left:7137;top:83;width:2;height:35" coordorigin="7137,83" coordsize="2,35">
              <v:shape style="position:absolute;left:7137;top:83;width:2;height:35" coordorigin="7137,83" coordsize="0,35" path="m7137,118l7137,83e" filled="f" stroked="t" strokeweight=".7169pt" strokecolor="#333333">
                <v:path arrowok="t"/>
              </v:shape>
            </v:group>
            <v:group style="position:absolute;left:7050;top:118;width:174;height:116" coordorigin="7050,118" coordsize="174,116">
              <v:shape style="position:absolute;left:7050;top:118;width:174;height:116" coordorigin="7050,118" coordsize="174,116" path="m7050,233l7224,233,7224,118,7050,118,7050,233e" filled="t" fillcolor="#BEBEBE" stroked="f">
                <v:path arrowok="t"/>
                <v:fill/>
              </v:shape>
            </v:group>
            <v:group style="position:absolute;left:7050;top:118;width:174;height:116" coordorigin="7050,118" coordsize="174,116">
              <v:shape style="position:absolute;left:7050;top:118;width:174;height:116" coordorigin="7050,118" coordsize="174,116" path="m7050,233l7224,233,7224,118,7050,118,7050,233xe" filled="f" stroked="t" strokeweight=".7169pt" strokecolor="#333333">
                <v:path arrowok="t"/>
              </v:shape>
            </v:group>
            <v:group style="position:absolute;left:7050;top:176;width:174;height:2" coordorigin="7050,176" coordsize="174,2">
              <v:shape style="position:absolute;left:7050;top:176;width:174;height:2" coordorigin="7050,176" coordsize="174,0" path="m7050,176l7224,176e" filled="f" stroked="t" strokeweight=".7169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4"/>
          <w:szCs w:val="14"/>
          <w:spacing w:val="0"/>
          <w:w w:val="104"/>
        </w:rPr>
        <w:t>Repo</w:t>
      </w:r>
      <w:r>
        <w:rPr>
          <w:rFonts w:ascii="Arial" w:hAnsi="Arial" w:cs="Arial" w:eastAsia="Arial"/>
          <w:sz w:val="14"/>
          <w:szCs w:val="14"/>
          <w:spacing w:val="6"/>
          <w:w w:val="104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4"/>
        </w:rPr>
        <w:t>tedConcussion</w:t>
      </w:r>
      <w:r>
        <w:rPr>
          <w:rFonts w:ascii="Arial" w:hAnsi="Arial" w:cs="Arial" w:eastAsia="Arial"/>
          <w:sz w:val="14"/>
          <w:szCs w:val="14"/>
          <w:spacing w:val="-28"/>
          <w:w w:val="10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1"/>
        </w:rPr>
        <w:t>NO</w:t>
        <w:tab/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1"/>
        </w:rPr>
        <w:t>YES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135" w:lineRule="exact"/>
        <w:ind w:left="3908" w:right="3425"/>
        <w:jc w:val="center"/>
        <w:tabs>
          <w:tab w:pos="6000" w:val="left"/>
        </w:tabs>
        <w:rPr>
          <w:rFonts w:ascii="Arial" w:hAnsi="Arial" w:cs="Arial" w:eastAsia="Arial"/>
          <w:sz w:val="12"/>
          <w:szCs w:val="12"/>
        </w:rPr>
      </w:pPr>
      <w:rPr/>
      <w:r>
        <w:rPr/>
        <w:pict>
          <v:group style="position:absolute;margin-left:206.582047pt;margin-top:-.456884pt;width:107.789603pt;height:142.143854pt;mso-position-horizontal-relative:page;mso-position-vertical-relative:paragraph;z-index:-1030" coordorigin="4132,-9" coordsize="2156,2843">
            <v:group style="position:absolute;left:4176;top:-2;width:2105;height:233" coordorigin="4176,-2" coordsize="2105,233">
              <v:shape style="position:absolute;left:4176;top:-2;width:2105;height:233" coordorigin="4176,-2" coordsize="2105,233" path="m4176,231l6280,231,6280,-2,4176,-2,4176,231e" filled="t" fillcolor="#D9D9D9" stroked="f">
                <v:path arrowok="t"/>
                <v:fill/>
              </v:shape>
            </v:group>
            <v:group style="position:absolute;left:4176;top:1012;width:2105;height:2" coordorigin="4176,1012" coordsize="2105,2">
              <v:shape style="position:absolute;left:4176;top:1012;width:2105;height:2" coordorigin="4176,1012" coordsize="2105,0" path="m4176,1012l6280,1012e" filled="f" stroked="t" strokeweight=".7169pt" strokecolor="#F2F2F2">
                <v:path arrowok="t"/>
              </v:shape>
            </v:group>
            <v:group style="position:absolute;left:4176;top:347;width:2105;height:2" coordorigin="4176,347" coordsize="2105,2">
              <v:shape style="position:absolute;left:4176;top:347;width:2105;height:2" coordorigin="4176,347" coordsize="2105,0" path="m4176,347l6280,347e" filled="f" stroked="t" strokeweight=".7169pt" strokecolor="#F2F2F2">
                <v:path arrowok="t"/>
              </v:shape>
            </v:group>
            <v:group style="position:absolute;left:4176;top:1344;width:2105;height:2" coordorigin="4176,1344" coordsize="2105,2">
              <v:shape style="position:absolute;left:4176;top:1344;width:2105;height:2" coordorigin="4176,1344" coordsize="2105,0" path="m4176,1344l6280,1344e" filled="f" stroked="t" strokeweight=".2881pt" strokecolor="#CCCCCC">
                <v:path arrowok="t"/>
              </v:shape>
            </v:group>
            <v:group style="position:absolute;left:4176;top:680;width:2105;height:2" coordorigin="4176,680" coordsize="2105,2">
              <v:shape style="position:absolute;left:4176;top:680;width:2105;height:2" coordorigin="4176,680" coordsize="2105,0" path="m4176,680l6280,680e" filled="f" stroked="t" strokeweight=".2881pt" strokecolor="#CCCCCC">
                <v:path arrowok="t"/>
              </v:shape>
            </v:group>
            <v:group style="position:absolute;left:4750;top:231;width:2;height:1363" coordorigin="4750,231" coordsize="2,1363">
              <v:shape style="position:absolute;left:4750;top:231;width:2;height:1363" coordorigin="4750,231" coordsize="0,1363" path="m4750,231l4750,1594e" filled="f" stroked="t" strokeweight=".2881pt" strokecolor="#CCCCCC">
                <v:path arrowok="t"/>
              </v:shape>
            </v:group>
            <v:group style="position:absolute;left:5108;top:1677;width:1172;height:2" coordorigin="5108,1677" coordsize="1172,2">
              <v:shape style="position:absolute;left:5108;top:1677;width:1172;height:2" coordorigin="5108,1677" coordsize="1172,0" path="m5108,1677l6280,1677e" filled="f" stroked="t" strokeweight=".7169pt" strokecolor="#F2F2F2">
                <v:path arrowok="t"/>
              </v:shape>
            </v:group>
            <v:group style="position:absolute;left:5108;top:2009;width:1172;height:2" coordorigin="5108,2009" coordsize="1172,2">
              <v:shape style="position:absolute;left:5108;top:2009;width:1172;height:2" coordorigin="5108,2009" coordsize="1172,0" path="m5108,2009l6280,2009e" filled="f" stroked="t" strokeweight=".2881pt" strokecolor="#CCCCCC">
                <v:path arrowok="t"/>
              </v:shape>
            </v:group>
            <v:group style="position:absolute;left:5706;top:231;width:2;height:1861" coordorigin="5706,231" coordsize="2,1861">
              <v:shape style="position:absolute;left:5706;top:231;width:2;height:1861" coordorigin="5706,231" coordsize="0,1861" path="m5706,231l5706,2092e" filled="f" stroked="t" strokeweight=".2881pt" strokecolor="#CCCCCC">
                <v:path arrowok="t"/>
              </v:shape>
            </v:group>
            <v:group style="position:absolute;left:4723;top:321;width:52;height:52" coordorigin="4723,321" coordsize="52,52">
              <v:shape style="position:absolute;left:4723;top:321;width:52;height:52" coordorigin="4723,321" coordsize="52,52" path="m4764,321l4735,321,4723,333,4723,362,4735,374,4764,374,4776,362,4776,333,4764,321e" filled="t" fillcolor="#333333" stroked="f">
                <v:path arrowok="t"/>
                <v:fill/>
              </v:shape>
            </v:group>
            <v:group style="position:absolute;left:4723;top:321;width:52;height:52" coordorigin="4723,321" coordsize="52,52">
              <v:shape style="position:absolute;left:4723;top:321;width:52;height:52" coordorigin="4723,321" coordsize="52,52" path="m4723,347l4723,333,4735,321,4750,321,4764,321,4776,333,4776,347,4776,362,4764,374,4750,374,4735,374,4723,362,4723,347e" filled="f" stroked="t" strokeweight=".4757pt" strokecolor="#333333">
                <v:path arrowok="t"/>
              </v:shape>
            </v:group>
            <v:group style="position:absolute;left:4750;top:1012;width:2;height:582" coordorigin="4750,1012" coordsize="2,582">
              <v:shape style="position:absolute;left:4750;top:1012;width:2;height:582" coordorigin="4750,1012" coordsize="0,582" path="m4750,1594l4750,1012e" filled="f" stroked="t" strokeweight=".7169pt" strokecolor="#333333">
                <v:path arrowok="t"/>
              </v:shape>
            </v:group>
            <v:group style="position:absolute;left:4176;top:2341;width:1172;height:2" coordorigin="4176,2341" coordsize="1172,2">
              <v:shape style="position:absolute;left:4176;top:2341;width:1172;height:2" coordorigin="4176,2341" coordsize="1172,0" path="m4176,2341l5347,2341e" filled="f" stroked="t" strokeweight=".7169pt" strokecolor="#F2F2F2">
                <v:path arrowok="t"/>
              </v:shape>
            </v:group>
            <v:group style="position:absolute;left:4176;top:2674;width:2105;height:2" coordorigin="4176,2674" coordsize="2105,2">
              <v:shape style="position:absolute;left:4176;top:2674;width:2105;height:2" coordorigin="4176,2674" coordsize="2105,0" path="m4176,2674l6280,2674e" filled="f" stroked="t" strokeweight=".2881pt" strokecolor="#CCCCCC">
                <v:path arrowok="t"/>
              </v:shape>
            </v:group>
            <v:group style="position:absolute;left:4750;top:2341;width:2;height:449" coordorigin="4750,2341" coordsize="2,449">
              <v:shape style="position:absolute;left:4750;top:2341;width:2;height:449" coordorigin="4750,2341" coordsize="0,449" path="m4750,2341l4750,2790e" filled="f" stroked="t" strokeweight=".2881pt" strokecolor="#CCCCCC">
                <v:path arrowok="t"/>
              </v:shape>
            </v:group>
            <v:group style="position:absolute;left:5706;top:2590;width:2;height:199" coordorigin="5706,2590" coordsize="2,199">
              <v:shape style="position:absolute;left:5706;top:2590;width:2;height:199" coordorigin="5706,2590" coordsize="0,199" path="m5706,2590l5706,2790e" filled="f" stroked="t" strokeweight=".2881pt" strokecolor="#CCCCCC">
                <v:path arrowok="t"/>
              </v:shape>
            </v:group>
            <v:group style="position:absolute;left:4750;top:2341;width:2;height:332" coordorigin="4750,2341" coordsize="2,332">
              <v:shape style="position:absolute;left:4750;top:2341;width:2;height:332" coordorigin="4750,2341" coordsize="0,332" path="m4750,2341l4750,2674e" filled="f" stroked="t" strokeweight=".7169pt" strokecolor="#333333">
                <v:path arrowok="t"/>
              </v:shape>
            </v:group>
            <v:group style="position:absolute;left:4176;top:1677;width:215;height:2" coordorigin="4176,1677" coordsize="215,2">
              <v:shape style="position:absolute;left:4176;top:1677;width:215;height:2" coordorigin="4176,1677" coordsize="215,0" path="m4176,1677l4391,1677e" filled="f" stroked="t" strokeweight=".7169pt" strokecolor="#F2F2F2">
                <v:path arrowok="t"/>
              </v:shape>
            </v:group>
            <v:group style="position:absolute;left:4176;top:2009;width:215;height:2" coordorigin="4176,2009" coordsize="215,2">
              <v:shape style="position:absolute;left:4176;top:2009;width:215;height:2" coordorigin="4176,2009" coordsize="215,0" path="m4176,2009l4391,2009e" filled="f" stroked="t" strokeweight=".2881pt" strokecolor="#CCCCCC">
                <v:path arrowok="t"/>
              </v:shape>
            </v:group>
            <v:group style="position:absolute;left:4391;top:1594;width:717;height:748" coordorigin="4391,1594" coordsize="717,748">
              <v:shape style="position:absolute;left:4391;top:1594;width:717;height:748" coordorigin="4391,1594" coordsize="717,748" path="m4391,1594l4391,2341,5108,2341,5108,1594,4391,1594e" filled="t" fillcolor="#FF0000" stroked="f">
                <v:path arrowok="t"/>
                <v:fill/>
              </v:shape>
            </v:group>
            <v:group style="position:absolute;left:4391;top:1594;width:717;height:748" coordorigin="4391,1594" coordsize="717,748">
              <v:shape style="position:absolute;left:4391;top:1594;width:717;height:748" coordorigin="4391,1594" coordsize="717,748" path="m4391,1594l4391,2341,5108,2341,5108,1594,4391,1594xe" filled="f" stroked="t" strokeweight=".7169pt" strokecolor="#333333">
                <v:path arrowok="t"/>
              </v:shape>
            </v:group>
            <v:group style="position:absolute;left:4391;top:2341;width:717;height:2" coordorigin="4391,2341" coordsize="717,2">
              <v:shape style="position:absolute;left:4391;top:2341;width:717;height:2" coordorigin="4391,2341" coordsize="717,0" path="m4391,2341l5108,2341e" filled="f" stroked="t" strokeweight="1.4271pt" strokecolor="#333333">
                <v:path arrowok="t"/>
              </v:shape>
            </v:group>
            <v:group style="position:absolute;left:5706;top:1677;width:2;height:415" coordorigin="5706,1677" coordsize="2,415">
              <v:shape style="position:absolute;left:5706;top:1677;width:2;height:415" coordorigin="5706,1677" coordsize="0,415" path="m5706,2092l5706,1677e" filled="f" stroked="t" strokeweight=".7169pt" strokecolor="#333333">
                <v:path arrowok="t"/>
              </v:shape>
            </v:group>
            <v:group style="position:absolute;left:5706;top:2590;width:2;height:83" coordorigin="5706,2590" coordsize="2,83">
              <v:shape style="position:absolute;left:5706;top:2590;width:2;height:83" coordorigin="5706,2590" coordsize="0,83" path="m5706,2590l5706,2674e" filled="f" stroked="t" strokeweight=".7169pt" strokecolor="#333333">
                <v:path arrowok="t"/>
              </v:shape>
            </v:group>
            <v:group style="position:absolute;left:6065;top:2341;width:215;height:2" coordorigin="6065,2341" coordsize="215,2">
              <v:shape style="position:absolute;left:6065;top:2341;width:215;height:2" coordorigin="6065,2341" coordsize="215,0" path="m6065,2341l6280,2341e" filled="f" stroked="t" strokeweight=".7169pt" strokecolor="#F2F2F2">
                <v:path arrowok="t"/>
              </v:shape>
            </v:group>
            <v:group style="position:absolute;left:5347;top:2092;width:718;height:498" coordorigin="5347,2092" coordsize="718,498">
              <v:shape style="position:absolute;left:5347;top:2092;width:718;height:498" coordorigin="5347,2092" coordsize="718,498" path="m5347,2092l5347,2590,6065,2590,6065,2092,5347,2092e" filled="t" fillcolor="#BEBEBE" stroked="f">
                <v:path arrowok="t"/>
                <v:fill/>
              </v:shape>
            </v:group>
            <v:group style="position:absolute;left:5347;top:2092;width:718;height:498" coordorigin="5347,2092" coordsize="718,498">
              <v:shape style="position:absolute;left:5347;top:2092;width:718;height:498" coordorigin="5347,2092" coordsize="718,498" path="m5347,2092l5347,2590,6065,2590,6065,2092,5347,2092xe" filled="f" stroked="t" strokeweight=".7169pt" strokecolor="#333333">
                <v:path arrowok="t"/>
              </v:shape>
            </v:group>
            <v:group style="position:absolute;left:5347;top:2341;width:718;height:2" coordorigin="5347,2341" coordsize="718,2">
              <v:shape style="position:absolute;left:5347;top:2341;width:718;height:2" coordorigin="5347,2341" coordsize="718,0" path="m5347,2341l6065,2341e" filled="f" stroked="t" strokeweight="1.4271pt" strokecolor="#333333">
                <v:path arrowok="t"/>
              </v:shape>
            </v:group>
            <v:group style="position:absolute;left:4176;top:231;width:2105;height:2559" coordorigin="4176,231" coordsize="2105,2559">
              <v:shape style="position:absolute;left:4176;top:231;width:2105;height:2559" coordorigin="4176,231" coordsize="2105,2559" path="m4176,2790l6280,2790,6280,231,4176,231,4176,2790e" filled="f" stroked="t" strokeweight=".7169pt" strokecolor="#7F7F7F">
                <v:path arrowok="t"/>
              </v:shape>
            </v:group>
            <v:group style="position:absolute;left:4139;top:2674;width:37;height:2" coordorigin="4139,2674" coordsize="37,2">
              <v:shape style="position:absolute;left:4139;top:2674;width:37;height:2" coordorigin="4139,2674" coordsize="37,0" path="m4139,2674l4176,2674e" filled="f" stroked="t" strokeweight=".7169pt" strokecolor="#333333">
                <v:path arrowok="t"/>
              </v:shape>
            </v:group>
            <v:group style="position:absolute;left:4139;top:2009;width:37;height:2" coordorigin="4139,2009" coordsize="37,2">
              <v:shape style="position:absolute;left:4139;top:2009;width:37;height:2" coordorigin="4139,2009" coordsize="37,0" path="m4139,2009l4176,2009e" filled="f" stroked="t" strokeweight=".7169pt" strokecolor="#333333">
                <v:path arrowok="t"/>
              </v:shape>
            </v:group>
            <v:group style="position:absolute;left:4139;top:1344;width:37;height:2" coordorigin="4139,1344" coordsize="37,2">
              <v:shape style="position:absolute;left:4139;top:1344;width:37;height:2" coordorigin="4139,1344" coordsize="37,0" path="m4139,1344l4176,1344e" filled="f" stroked="t" strokeweight=".7169pt" strokecolor="#333333">
                <v:path arrowok="t"/>
              </v:shape>
            </v:group>
            <v:group style="position:absolute;left:4139;top:680;width:37;height:2" coordorigin="4139,680" coordsize="37,2">
              <v:shape style="position:absolute;left:4139;top:680;width:37;height:2" coordorigin="4139,680" coordsize="37,0" path="m4139,680l4176,680e" filled="f" stroked="t" strokeweight=".7169pt" strokecolor="#333333">
                <v:path arrowok="t"/>
              </v:shape>
            </v:group>
            <v:group style="position:absolute;left:4750;top:2790;width:2;height:37" coordorigin="4750,2790" coordsize="2,37">
              <v:shape style="position:absolute;left:4750;top:2790;width:2;height:37" coordorigin="4750,2790" coordsize="0,37" path="m4750,2827l4750,2790e" filled="f" stroked="t" strokeweight=".7169pt" strokecolor="#333333">
                <v:path arrowok="t"/>
              </v:shape>
            </v:group>
            <v:group style="position:absolute;left:5706;top:2790;width:2;height:37" coordorigin="5706,2790" coordsize="2,37">
              <v:shape style="position:absolute;left:5706;top:2790;width:2;height:37" coordorigin="5706,2790" coordsize="0,37" path="m5706,2827l5706,2790e" filled="f" stroked="t" strokeweight=".7169pt" strokecolor="#33333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7.333038pt;margin-top:-.456884pt;width:105.953803pt;height:142.143854pt;mso-position-horizontal-relative:page;mso-position-vertical-relative:paragraph;z-index:-1029" coordorigin="6347,-9" coordsize="2119,2843">
            <v:group style="position:absolute;left:6354;top:-2;width:2105;height:233" coordorigin="6354,-2" coordsize="2105,233">
              <v:shape style="position:absolute;left:6354;top:-2;width:2105;height:233" coordorigin="6354,-2" coordsize="2105,233" path="m6354,231l8459,231,8459,-2,6354,-2,6354,231e" filled="t" fillcolor="#D9D9D9" stroked="f">
                <v:path arrowok="t"/>
                <v:fill/>
              </v:shape>
            </v:group>
            <v:group style="position:absolute;left:6354;top:1677;width:2105;height:2" coordorigin="6354,1677" coordsize="2105,2">
              <v:shape style="position:absolute;left:6354;top:1677;width:2105;height:2" coordorigin="6354,1677" coordsize="2105,0" path="m6354,1677l8459,1677e" filled="f" stroked="t" strokeweight=".7169pt" strokecolor="#F2F2F2">
                <v:path arrowok="t"/>
              </v:shape>
            </v:group>
            <v:group style="position:absolute;left:6354;top:1012;width:2105;height:2" coordorigin="6354,1012" coordsize="2105,2">
              <v:shape style="position:absolute;left:6354;top:1012;width:2105;height:2" coordorigin="6354,1012" coordsize="2105,0" path="m6354,1012l8459,1012e" filled="f" stroked="t" strokeweight=".7169pt" strokecolor="#F2F2F2">
                <v:path arrowok="t"/>
              </v:shape>
            </v:group>
            <v:group style="position:absolute;left:6354;top:347;width:2105;height:2" coordorigin="6354,347" coordsize="2105,2">
              <v:shape style="position:absolute;left:6354;top:347;width:2105;height:2" coordorigin="6354,347" coordsize="2105,0" path="m6354,347l8459,347e" filled="f" stroked="t" strokeweight=".7169pt" strokecolor="#F2F2F2">
                <v:path arrowok="t"/>
              </v:shape>
            </v:group>
            <v:group style="position:absolute;left:6354;top:2009;width:2105;height:2" coordorigin="6354,2009" coordsize="2105,2">
              <v:shape style="position:absolute;left:6354;top:2009;width:2105;height:2" coordorigin="6354,2009" coordsize="2105,0" path="m6354,2009l8459,2009e" filled="f" stroked="t" strokeweight=".2881pt" strokecolor="#CCCCCC">
                <v:path arrowok="t"/>
              </v:shape>
            </v:group>
            <v:group style="position:absolute;left:6354;top:1344;width:2105;height:2" coordorigin="6354,1344" coordsize="2105,2">
              <v:shape style="position:absolute;left:6354;top:1344;width:2105;height:2" coordorigin="6354,1344" coordsize="2105,0" path="m6354,1344l8459,1344e" filled="f" stroked="t" strokeweight=".2881pt" strokecolor="#CCCCCC">
                <v:path arrowok="t"/>
              </v:shape>
            </v:group>
            <v:group style="position:absolute;left:6354;top:680;width:2105;height:2" coordorigin="6354,680" coordsize="2105,2">
              <v:shape style="position:absolute;left:6354;top:680;width:2105;height:2" coordorigin="6354,680" coordsize="2105,0" path="m6354,680l8459,680e" filled="f" stroked="t" strokeweight=".2881pt" strokecolor="#CCCCCC">
                <v:path arrowok="t"/>
              </v:shape>
            </v:group>
            <v:group style="position:absolute;left:6928;top:231;width:2;height:1778" coordorigin="6928,231" coordsize="2,1778">
              <v:shape style="position:absolute;left:6928;top:231;width:2;height:1778" coordorigin="6928,231" coordsize="0,1778" path="m6928,231l6928,2009e" filled="f" stroked="t" strokeweight=".2881pt" strokecolor="#CCCCCC">
                <v:path arrowok="t"/>
              </v:shape>
            </v:group>
            <v:group style="position:absolute;left:7885;top:231;width:2;height:1446" coordorigin="7885,231" coordsize="2,1446">
              <v:shape style="position:absolute;left:7885;top:231;width:2;height:1446" coordorigin="7885,231" coordsize="0,1446" path="m7885,231l7885,1677e" filled="f" stroked="t" strokeweight=".2881pt" strokecolor="#CCCCCC">
                <v:path arrowok="t"/>
              </v:shape>
            </v:group>
            <v:group style="position:absolute;left:6354;top:2341;width:2105;height:2" coordorigin="6354,2341" coordsize="2105,2">
              <v:shape style="position:absolute;left:6354;top:2341;width:2105;height:2" coordorigin="6354,2341" coordsize="2105,0" path="m6354,2341l8459,2341e" filled="f" stroked="t" strokeweight=".7169pt" strokecolor="#F2F2F2">
                <v:path arrowok="t"/>
              </v:shape>
            </v:group>
            <v:group style="position:absolute;left:6354;top:2674;width:2105;height:2" coordorigin="6354,2674" coordsize="2105,2">
              <v:shape style="position:absolute;left:6354;top:2674;width:2105;height:2" coordorigin="6354,2674" coordsize="2105,0" path="m6354,2674l8459,2674e" filled="f" stroked="t" strokeweight=".2881pt" strokecolor="#CCCCCC">
                <v:path arrowok="t"/>
              </v:shape>
            </v:group>
            <v:group style="position:absolute;left:6928;top:2341;width:2;height:449" coordorigin="6928,2341" coordsize="2,449">
              <v:shape style="position:absolute;left:6928;top:2341;width:2;height:449" coordorigin="6928,2341" coordsize="0,449" path="m6928,2341l6928,2790e" filled="f" stroked="t" strokeweight=".2881pt" strokecolor="#CCCCCC">
                <v:path arrowok="t"/>
              </v:shape>
            </v:group>
            <v:group style="position:absolute;left:7885;top:2009;width:2;height:781" coordorigin="7885,2009" coordsize="2,781">
              <v:shape style="position:absolute;left:7885;top:2009;width:2;height:781" coordorigin="7885,2009" coordsize="0,781" path="m7885,2009l7885,2790e" filled="f" stroked="t" strokeweight=".2881pt" strokecolor="#CCCCCC">
                <v:path arrowok="t"/>
              </v:shape>
            </v:group>
            <v:group style="position:absolute;left:6902;top:1318;width:52;height:52" coordorigin="6902,1318" coordsize="52,52">
              <v:shape style="position:absolute;left:6902;top:1318;width:52;height:52" coordorigin="6902,1318" coordsize="52,52" path="m6942,1318l6913,1318,6902,1330,6902,1359,6913,1371,6942,1371,6954,1359,6954,1330,6942,1318e" filled="t" fillcolor="#333333" stroked="f">
                <v:path arrowok="t"/>
                <v:fill/>
              </v:shape>
            </v:group>
            <v:group style="position:absolute;left:6902;top:1318;width:52;height:52" coordorigin="6902,1318" coordsize="52,52">
              <v:shape style="position:absolute;left:6902;top:1318;width:52;height:52" coordorigin="6902,1318" coordsize="52,52" path="m6902,1344l6902,1330,6913,1318,6928,1318,6942,1318,6954,1330,6954,1344,6954,1359,6942,1371,6928,1371,6913,1371,6902,1359,6902,1344e" filled="f" stroked="t" strokeweight=".4757pt" strokecolor="#333333">
                <v:path arrowok="t"/>
              </v:shape>
            </v:group>
            <v:group style="position:absolute;left:6902;top:986;width:52;height:52" coordorigin="6902,986" coordsize="52,52">
              <v:shape style="position:absolute;left:6902;top:986;width:52;height:52" coordorigin="6902,986" coordsize="52,52" path="m6942,986l6913,986,6902,998,6902,1026,6913,1038,6942,1038,6954,1026,6954,998,6942,986e" filled="t" fillcolor="#333333" stroked="f">
                <v:path arrowok="t"/>
                <v:fill/>
              </v:shape>
            </v:group>
            <v:group style="position:absolute;left:6902;top:986;width:52;height:52" coordorigin="6902,986" coordsize="52,52">
              <v:shape style="position:absolute;left:6902;top:986;width:52;height:52" coordorigin="6902,986" coordsize="52,52" path="m6902,1012l6902,998,6913,986,6928,986,6942,986,6954,998,6954,1012,6954,1026,6942,1038,6928,1038,6913,1038,6902,1026,6902,1012e" filled="f" stroked="t" strokeweight=".4757pt" strokecolor="#333333">
                <v:path arrowok="t"/>
              </v:shape>
            </v:group>
            <v:group style="position:absolute;left:6928;top:1677;width:2;height:332" coordorigin="6928,1677" coordsize="2,332">
              <v:shape style="position:absolute;left:6928;top:1677;width:2;height:332" coordorigin="6928,1677" coordsize="0,332" path="m6928,2009l6928,1677e" filled="f" stroked="t" strokeweight=".7169pt" strokecolor="#333333">
                <v:path arrowok="t"/>
              </v:shape>
            </v:group>
            <v:group style="position:absolute;left:6928;top:2341;width:2;height:332" coordorigin="6928,2341" coordsize="2,332">
              <v:shape style="position:absolute;left:6928;top:2341;width:2;height:332" coordorigin="6928,2341" coordsize="0,332" path="m6928,2341l6928,2674e" filled="f" stroked="t" strokeweight=".7169pt" strokecolor="#333333">
                <v:path arrowok="t"/>
              </v:shape>
            </v:group>
            <v:group style="position:absolute;left:6569;top:2009;width:718;height:332" coordorigin="6569,2009" coordsize="718,332">
              <v:shape style="position:absolute;left:6569;top:2009;width:718;height:332" coordorigin="6569,2009" coordsize="718,332" path="m6569,2009l6569,2341,7287,2341,7287,2009,6569,2009e" filled="t" fillcolor="#FF0000" stroked="f">
                <v:path arrowok="t"/>
                <v:fill/>
              </v:shape>
            </v:group>
            <v:group style="position:absolute;left:6569;top:2009;width:718;height:332" coordorigin="6569,2009" coordsize="718,332">
              <v:shape style="position:absolute;left:6569;top:2009;width:718;height:332" coordorigin="6569,2009" coordsize="718,332" path="m6569,2009l6569,2341,7287,2341,7287,2009,6569,2009xe" filled="f" stroked="t" strokeweight=".7169pt" strokecolor="#333333">
                <v:path arrowok="t"/>
              </v:shape>
            </v:group>
            <v:group style="position:absolute;left:6569;top:1995;width:718;height:29" coordorigin="6569,1995" coordsize="718,29">
              <v:shape style="position:absolute;left:6569;top:1995;width:718;height:29" coordorigin="6569,1995" coordsize="718,29" path="m6569,2023l7287,2023,7287,1995,6569,1995,6569,2023xe" filled="t" fillcolor="#333333" stroked="f">
                <v:path arrowok="t"/>
                <v:fill/>
              </v:shape>
            </v:group>
            <v:group style="position:absolute;left:7858;top:2647;width:52;height:52" coordorigin="7858,2647" coordsize="52,52">
              <v:shape style="position:absolute;left:7858;top:2647;width:52;height:52" coordorigin="7858,2647" coordsize="52,52" path="m7899,2647l7870,2647,7858,2659,7858,2688,7870,2700,7899,2700,7911,2688,7911,2659,7899,2647e" filled="t" fillcolor="#333333" stroked="f">
                <v:path arrowok="t"/>
                <v:fill/>
              </v:shape>
            </v:group>
            <v:group style="position:absolute;left:7858;top:2647;width:52;height:52" coordorigin="7858,2647" coordsize="52,52">
              <v:shape style="position:absolute;left:7858;top:2647;width:52;height:52" coordorigin="7858,2647" coordsize="52,52" path="m7858,2674l7858,2659,7870,2647,7885,2647,7899,2647,7911,2659,7911,2674,7911,2688,7899,2700,7885,2700,7870,2700,7858,2688,7858,2674e" filled="f" stroked="t" strokeweight=".4757pt" strokecolor="#333333">
                <v:path arrowok="t"/>
              </v:shape>
            </v:group>
            <v:group style="position:absolute;left:7885;top:1344;width:2;height:332" coordorigin="7885,1344" coordsize="2,332">
              <v:shape style="position:absolute;left:7885;top:1344;width:2;height:332" coordorigin="7885,1344" coordsize="0,332" path="m7885,1677l7885,1344e" filled="f" stroked="t" strokeweight=".7169pt" strokecolor="#333333">
                <v:path arrowok="t"/>
              </v:shape>
            </v:group>
            <v:group style="position:absolute;left:7885;top:2009;width:2;height:332" coordorigin="7885,2009" coordsize="2,332">
              <v:shape style="position:absolute;left:7885;top:2009;width:2;height:332" coordorigin="7885,2009" coordsize="0,332" path="m7885,2009l7885,2341e" filled="f" stroked="t" strokeweight=".7169pt" strokecolor="#333333">
                <v:path arrowok="t"/>
              </v:shape>
            </v:group>
            <v:group style="position:absolute;left:7526;top:1677;width:718;height:332" coordorigin="7526,1677" coordsize="718,332">
              <v:shape style="position:absolute;left:7526;top:1677;width:718;height:332" coordorigin="7526,1677" coordsize="718,332" path="m7526,1677l7526,2009,8243,2009,8243,1677,7526,1677e" filled="t" fillcolor="#BEBEBE" stroked="f">
                <v:path arrowok="t"/>
                <v:fill/>
              </v:shape>
            </v:group>
            <v:group style="position:absolute;left:7526;top:1677;width:718;height:332" coordorigin="7526,1677" coordsize="718,332">
              <v:shape style="position:absolute;left:7526;top:1677;width:718;height:332" coordorigin="7526,1677" coordsize="718,332" path="m7526,1677l7526,2009,8243,2009,8243,1677,7526,1677xe" filled="f" stroked="t" strokeweight=".7169pt" strokecolor="#333333">
                <v:path arrowok="t"/>
              </v:shape>
            </v:group>
            <v:group style="position:absolute;left:7526;top:2009;width:718;height:2" coordorigin="7526,2009" coordsize="718,2">
              <v:shape style="position:absolute;left:7526;top:2009;width:718;height:2" coordorigin="7526,2009" coordsize="718,0" path="m7526,2009l8243,2009e" filled="f" stroked="t" strokeweight="1.4271pt" strokecolor="#333333">
                <v:path arrowok="t"/>
              </v:shape>
            </v:group>
            <v:group style="position:absolute;left:6354;top:231;width:2105;height:2559" coordorigin="6354,231" coordsize="2105,2559">
              <v:shape style="position:absolute;left:6354;top:231;width:2105;height:2559" coordorigin="6354,231" coordsize="2105,2559" path="m6354,2790l8459,2790,8459,231,6354,231,6354,2790xe" filled="f" stroked="t" strokeweight=".7169pt" strokecolor="#7F7F7F">
                <v:path arrowok="t"/>
              </v:shape>
            </v:group>
            <v:group style="position:absolute;left:6928;top:2790;width:2;height:37" coordorigin="6928,2790" coordsize="2,37">
              <v:shape style="position:absolute;left:6928;top:2790;width:2;height:37" coordorigin="6928,2790" coordsize="0,37" path="m6928,2827l6928,2790e" filled="f" stroked="t" strokeweight=".7169pt" strokecolor="#333333">
                <v:path arrowok="t"/>
              </v:shape>
            </v:group>
            <v:group style="position:absolute;left:7885;top:2790;width:2;height:37" coordorigin="7885,2790" coordsize="2,37">
              <v:shape style="position:absolute;left:7885;top:2790;width:2;height:37" coordorigin="7885,2790" coordsize="0,37" path="m7885,2827l7885,2790e" filled="f" stroked="t" strokeweight=".7169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2"/>
          <w:szCs w:val="12"/>
          <w:color w:val="1A1A1A"/>
          <w:spacing w:val="0"/>
          <w:w w:val="100"/>
        </w:rPr>
        <w:t>Male</w:t>
        <w:tab/>
      </w:r>
      <w:r>
        <w:rPr>
          <w:rFonts w:ascii="Arial" w:hAnsi="Arial" w:cs="Arial" w:eastAsia="Arial"/>
          <w:sz w:val="12"/>
          <w:szCs w:val="12"/>
          <w:color w:val="1A1A1A"/>
          <w:spacing w:val="-4"/>
          <w:w w:val="100"/>
        </w:rPr>
        <w:t>F</w:t>
      </w:r>
      <w:r>
        <w:rPr>
          <w:rFonts w:ascii="Arial" w:hAnsi="Arial" w:cs="Arial" w:eastAsia="Arial"/>
          <w:sz w:val="12"/>
          <w:szCs w:val="12"/>
          <w:color w:val="1A1A1A"/>
          <w:spacing w:val="0"/>
          <w:w w:val="100"/>
        </w:rPr>
        <w:t>emale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135" w:lineRule="exact"/>
        <w:ind w:left="281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24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5" w:after="0" w:line="135" w:lineRule="exact"/>
        <w:ind w:left="281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8.859879pt;margin-top:6.469922pt;width:9.370pt;height:15.11123pt;mso-position-horizontal-relative:page;mso-position-vertical-relative:paragraph;z-index:-1025" type="#_x0000_t202" filled="f" stroked="f">
            <v:textbox inset="0,0,0,0" style="layout-flow:vertical;mso-layout-flow-alt:bottom-to-top">
              <w:txbxContent>
                <w:p>
                  <w:pPr>
                    <w:spacing w:before="8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5"/>
                    </w:rPr>
                    <w:t>Age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22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5" w:after="0" w:line="135" w:lineRule="exact"/>
        <w:ind w:left="281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20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5" w:after="0" w:line="240" w:lineRule="auto"/>
        <w:ind w:left="281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18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88" w:after="0" w:line="240" w:lineRule="auto"/>
        <w:ind w:left="3467" w:right="3023"/>
        <w:jc w:val="center"/>
        <w:tabs>
          <w:tab w:pos="4380" w:val="left"/>
          <w:tab w:pos="5640" w:val="left"/>
          <w:tab w:pos="656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NO</w:t>
        <w:tab/>
      </w:r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YES</w:t>
        <w:tab/>
      </w:r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NO</w:t>
        <w:tab/>
      </w:r>
      <w:r>
        <w:rPr>
          <w:rFonts w:ascii="Arial" w:hAnsi="Arial" w:cs="Arial" w:eastAsia="Arial"/>
          <w:sz w:val="12"/>
          <w:szCs w:val="12"/>
          <w:color w:val="4D4D4D"/>
          <w:spacing w:val="0"/>
          <w:w w:val="100"/>
        </w:rPr>
        <w:t>YES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8" w:after="0" w:line="159" w:lineRule="exact"/>
        <w:ind w:left="4435" w:right="4021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w w:val="105"/>
        </w:rPr>
        <w:t>Repo</w:t>
      </w:r>
      <w:r>
        <w:rPr>
          <w:rFonts w:ascii="Arial" w:hAnsi="Arial" w:cs="Arial" w:eastAsia="Arial"/>
          <w:sz w:val="14"/>
          <w:szCs w:val="14"/>
          <w:spacing w:val="6"/>
          <w:w w:val="105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5"/>
        </w:rPr>
        <w:t>tedConcussion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2" w:after="0" w:line="240" w:lineRule="auto"/>
        <w:ind w:left="195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F</w:t>
      </w:r>
      <w:r>
        <w:rPr>
          <w:rFonts w:ascii="Arial" w:hAnsi="Arial" w:cs="Arial" w:eastAsia="Arial"/>
          <w:sz w:val="20"/>
          <w:szCs w:val="20"/>
          <w:w w:val="124"/>
        </w:rPr>
        <w:t>i</w:t>
      </w:r>
      <w:r>
        <w:rPr>
          <w:rFonts w:ascii="Arial" w:hAnsi="Arial" w:cs="Arial" w:eastAsia="Arial"/>
          <w:sz w:val="20"/>
          <w:szCs w:val="20"/>
          <w:w w:val="99"/>
        </w:rPr>
        <w:t>gur</w:t>
      </w:r>
      <w:r>
        <w:rPr>
          <w:rFonts w:ascii="Arial" w:hAnsi="Arial" w:cs="Arial" w:eastAsia="Arial"/>
          <w:sz w:val="20"/>
          <w:szCs w:val="2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bu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Age,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er</w:t>
      </w:r>
      <w:r>
        <w:rPr>
          <w:rFonts w:ascii="Arial" w:hAnsi="Arial" w:cs="Arial" w:eastAsia="Arial"/>
          <w:sz w:val="20"/>
          <w:szCs w:val="20"/>
          <w:spacing w:val="1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f-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3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64.5pt;margin-top:36.816879pt;width:282.999pt;height:.1pt;mso-position-horizontal-relative:page;mso-position-vertical-relative:paragraph;z-index:-1026" coordorigin="3290,736" coordsize="5660,2">
            <v:shape style="position:absolute;left:3290;top:736;width:5660;height:2" coordorigin="3290,736" coordsize="5660,0" path="m3290,736l8950,736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esu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logi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ic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gr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ess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fi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130" w:type="dxa"/>
      </w:tblPr>
      <w:tblGrid/>
      <w:tr>
        <w:trPr>
          <w:trHeight w:val="271" w:hRule="exact"/>
        </w:trPr>
        <w:tc>
          <w:tcPr>
            <w:tcW w:w="169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1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w w:val="12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w w:val="102"/>
              </w:rPr>
              <w:t>mat</w:t>
            </w:r>
            <w:r>
              <w:rPr>
                <w:rFonts w:ascii="Arial" w:hAnsi="Arial" w:cs="Arial" w:eastAsia="Arial"/>
                <w:sz w:val="20"/>
                <w:szCs w:val="2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</w:r>
          </w:p>
        </w:tc>
        <w:tc>
          <w:tcPr>
            <w:tcW w:w="115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d.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2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4"/>
              </w:rPr>
              <w:t>ror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42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z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5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alu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61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01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w w:val="116"/>
              </w:rPr>
              <w:t>r(</w:t>
            </w:r>
            <w:r>
              <w:rPr>
                <w:rFonts w:ascii="Arial" w:hAnsi="Arial" w:cs="Arial" w:eastAsia="Arial"/>
                <w:sz w:val="20"/>
                <w:szCs w:val="20"/>
                <w:w w:val="132"/>
                <w:i/>
              </w:rPr>
              <w:t>&gt;</w:t>
            </w:r>
            <w:r>
              <w:rPr>
                <w:rFonts w:ascii="Arial" w:hAnsi="Arial" w:cs="Arial" w:eastAsia="Arial"/>
                <w:sz w:val="20"/>
                <w:szCs w:val="20"/>
                <w:w w:val="106"/>
                <w:i/>
              </w:rPr>
              <w:t>|</w:t>
            </w:r>
            <w:r>
              <w:rPr>
                <w:rFonts w:ascii="Arial" w:hAnsi="Arial" w:cs="Arial" w:eastAsia="Arial"/>
                <w:sz w:val="20"/>
                <w:szCs w:val="20"/>
                <w:w w:val="88"/>
              </w:rPr>
              <w:t>z</w:t>
            </w:r>
            <w:r>
              <w:rPr>
                <w:rFonts w:ascii="Arial" w:hAnsi="Arial" w:cs="Arial" w:eastAsia="Arial"/>
                <w:sz w:val="20"/>
                <w:szCs w:val="20"/>
                <w:w w:val="106"/>
                <w:i/>
              </w:rPr>
              <w:t>|</w:t>
            </w:r>
            <w:r>
              <w:rPr>
                <w:rFonts w:ascii="Arial" w:hAnsi="Arial" w:cs="Arial" w:eastAsia="Arial"/>
                <w:sz w:val="20"/>
                <w:szCs w:val="20"/>
                <w:w w:val="116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</w:r>
          </w:p>
        </w:tc>
      </w:tr>
      <w:tr>
        <w:trPr>
          <w:trHeight w:val="213" w:hRule="exact"/>
        </w:trPr>
        <w:tc>
          <w:tcPr>
            <w:tcW w:w="1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16"/>
                <w:position w:val="1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w w:val="109"/>
                <w:position w:val="1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9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  <w:position w:val="1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  <w:position w:val="1"/>
              </w:rPr>
              <w:t>er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position w:val="1"/>
              </w:rPr>
              <w:t>cep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  <w:position w:val="1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8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086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1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363" w:right="343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2"/>
                <w:position w:val="1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w w:val="89"/>
                <w:position w:val="1"/>
              </w:rPr>
              <w:t>31</w:t>
            </w:r>
            <w:r>
              <w:rPr>
                <w:rFonts w:ascii="Arial" w:hAnsi="Arial" w:cs="Arial" w:eastAsia="Arial"/>
                <w:sz w:val="20"/>
                <w:szCs w:val="20"/>
                <w:w w:val="100"/>
                <w:position w:val="0"/>
              </w:rPr>
            </w:r>
          </w:p>
        </w:tc>
        <w:tc>
          <w:tcPr>
            <w:tcW w:w="8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4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0.28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9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0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7810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239" w:hRule="exact"/>
        </w:trPr>
        <w:tc>
          <w:tcPr>
            <w:tcW w:w="1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Age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28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659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63" w:right="343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2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30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</w:r>
          </w:p>
        </w:tc>
        <w:tc>
          <w:tcPr>
            <w:tcW w:w="8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24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20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0258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1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ende</w:t>
            </w:r>
            <w:r>
              <w:rPr>
                <w:rFonts w:ascii="Arial" w:hAnsi="Arial" w:cs="Arial" w:eastAsia="Arial"/>
                <w:sz w:val="20"/>
                <w:szCs w:val="20"/>
                <w:w w:val="111"/>
              </w:rPr>
              <w:t>rM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al</w:t>
            </w:r>
            <w:r>
              <w:rPr>
                <w:rFonts w:ascii="Arial" w:hAnsi="Arial" w:cs="Arial" w:eastAsia="Arial"/>
                <w:sz w:val="20"/>
                <w:szCs w:val="2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</w:r>
          </w:p>
        </w:tc>
        <w:tc>
          <w:tcPr>
            <w:tcW w:w="10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24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1.012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63" w:right="343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2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68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</w:r>
          </w:p>
        </w:tc>
        <w:tc>
          <w:tcPr>
            <w:tcW w:w="84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21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-1.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20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1366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9" w:hRule="exact"/>
        </w:trPr>
        <w:tc>
          <w:tcPr>
            <w:tcW w:w="169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5"/>
              </w:rPr>
              <w:t>Age: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en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w w:val="93"/>
              </w:rPr>
              <w:t>er</w:t>
            </w:r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Mal</w:t>
            </w:r>
            <w:r>
              <w:rPr>
                <w:rFonts w:ascii="Arial" w:hAnsi="Arial" w:cs="Arial" w:eastAsia="Arial"/>
                <w:sz w:val="20"/>
                <w:szCs w:val="2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</w:r>
          </w:p>
        </w:tc>
        <w:tc>
          <w:tcPr>
            <w:tcW w:w="101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24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-1.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031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5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363" w:right="343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2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47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</w:r>
          </w:p>
        </w:tc>
        <w:tc>
          <w:tcPr>
            <w:tcW w:w="84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21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-2.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61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20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0285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2" w:after="0" w:line="240" w:lineRule="auto"/>
        <w:ind w:left="3599" w:right="3586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Logist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egr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fit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11" w:lineRule="auto"/>
        <w:ind w:left="113" w:right="52" w:firstLine="32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Th</w:t>
      </w:r>
      <w:r>
        <w:rPr>
          <w:rFonts w:ascii="Arial" w:hAnsi="Arial" w:cs="Arial" w:eastAsia="Arial"/>
          <w:sz w:val="20"/>
          <w:szCs w:val="20"/>
          <w:w w:val="77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effic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age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6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0.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659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(p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9"/>
          <w:i/>
        </w:rPr>
        <w:t>&lt;</w:t>
      </w:r>
      <w:r>
        <w:rPr>
          <w:rFonts w:ascii="Arial" w:hAnsi="Arial" w:cs="Arial" w:eastAsia="Arial"/>
          <w:sz w:val="20"/>
          <w:szCs w:val="20"/>
          <w:spacing w:val="-7"/>
          <w:w w:val="12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0.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05)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mp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ie</w:t>
      </w:r>
      <w:r>
        <w:rPr>
          <w:rFonts w:ascii="Arial" w:hAnsi="Arial" w:cs="Arial" w:eastAsia="Arial"/>
          <w:sz w:val="20"/>
          <w:szCs w:val="20"/>
          <w:spacing w:val="0"/>
          <w:w w:val="76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hat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age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og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ncr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eases,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ry</w:t>
      </w:r>
      <w:r>
        <w:rPr>
          <w:rFonts w:ascii="Arial" w:hAnsi="Arial" w:cs="Arial" w:eastAsia="Arial"/>
          <w:sz w:val="20"/>
          <w:szCs w:val="20"/>
          <w:spacing w:val="3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age,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ort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eas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1.933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7"/>
        </w:rPr>
        <w:t>0</w:t>
      </w:r>
      <w:r>
        <w:rPr>
          <w:rFonts w:ascii="Arial" w:hAnsi="Arial" w:cs="Arial" w:eastAsia="Arial"/>
          <w:sz w:val="14"/>
          <w:szCs w:val="14"/>
          <w:spacing w:val="0"/>
          <w:w w:val="121"/>
          <w:i/>
          <w:position w:val="7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7"/>
        </w:rPr>
        <w:t>659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mal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es,</w:t>
      </w:r>
      <w:r>
        <w:rPr>
          <w:rFonts w:ascii="Arial" w:hAnsi="Arial" w:cs="Arial" w:eastAsia="Arial"/>
          <w:sz w:val="20"/>
          <w:szCs w:val="20"/>
          <w:spacing w:val="20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1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dd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9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25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4"/>
          <w:position w:val="0"/>
        </w:rPr>
        <w:t>f-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re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10"/>
          <w:position w:val="0"/>
        </w:rPr>
        <w:t>ort</w:t>
      </w:r>
      <w:r>
        <w:rPr>
          <w:rFonts w:ascii="Arial" w:hAnsi="Arial" w:cs="Arial" w:eastAsia="Arial"/>
          <w:sz w:val="20"/>
          <w:szCs w:val="20"/>
          <w:spacing w:val="0"/>
          <w:w w:val="125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0.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363</w:t>
      </w:r>
      <w:r>
        <w:rPr>
          <w:rFonts w:ascii="Arial" w:hAnsi="Arial" w:cs="Arial" w:eastAsia="Arial"/>
          <w:sz w:val="20"/>
          <w:szCs w:val="20"/>
          <w:spacing w:val="16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og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2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dd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8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3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7"/>
          <w:w w:val="13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-1.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012)</w:t>
      </w:r>
      <w:r>
        <w:rPr>
          <w:rFonts w:ascii="Arial" w:hAnsi="Arial" w:cs="Arial" w:eastAsia="Arial"/>
          <w:sz w:val="20"/>
          <w:szCs w:val="20"/>
          <w:spacing w:val="17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comp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21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fe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mal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es,</w:t>
      </w:r>
      <w:r>
        <w:rPr>
          <w:rFonts w:ascii="Arial" w:hAnsi="Arial" w:cs="Arial" w:eastAsia="Arial"/>
          <w:sz w:val="20"/>
          <w:szCs w:val="20"/>
          <w:spacing w:val="17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4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hou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gh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8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-</w:t>
      </w:r>
      <w:r>
        <w:rPr>
          <w:rFonts w:ascii="Arial" w:hAnsi="Arial" w:cs="Arial" w:eastAsia="Arial"/>
          <w:sz w:val="20"/>
          <w:szCs w:val="20"/>
          <w:spacing w:val="-11"/>
          <w:w w:val="103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alu</w:t>
      </w:r>
      <w:r>
        <w:rPr>
          <w:rFonts w:ascii="Arial" w:hAnsi="Arial" w:cs="Arial" w:eastAsia="Arial"/>
          <w:sz w:val="20"/>
          <w:szCs w:val="20"/>
          <w:spacing w:val="0"/>
          <w:w w:val="8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  <w:position w:val="0"/>
        </w:rPr>
        <w:t>Thi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ossi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ue</w:t>
      </w:r>
      <w:r>
        <w:rPr>
          <w:rFonts w:ascii="Arial" w:hAnsi="Arial" w:cs="Arial" w:eastAsia="Arial"/>
          <w:sz w:val="20"/>
          <w:szCs w:val="20"/>
          <w:spacing w:val="16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2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bal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anc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dat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(50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fe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mal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2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8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18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mal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38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7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act</w:t>
      </w:r>
      <w:r>
        <w:rPr>
          <w:rFonts w:ascii="Arial" w:hAnsi="Arial" w:cs="Arial" w:eastAsia="Arial"/>
          <w:sz w:val="20"/>
          <w:szCs w:val="20"/>
          <w:spacing w:val="0"/>
          <w:w w:val="121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2"/>
          <w:position w:val="0"/>
        </w:rPr>
        <w:t>rm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7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87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een</w:t>
      </w:r>
      <w:r>
        <w:rPr>
          <w:rFonts w:ascii="Arial" w:hAnsi="Arial" w:cs="Arial" w:eastAsia="Arial"/>
          <w:sz w:val="20"/>
          <w:szCs w:val="20"/>
          <w:spacing w:val="4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age</w:t>
      </w:r>
      <w:r>
        <w:rPr>
          <w:rFonts w:ascii="Arial" w:hAnsi="Arial" w:cs="Arial" w:eastAsia="Arial"/>
          <w:sz w:val="20"/>
          <w:szCs w:val="20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gende</w:t>
      </w:r>
      <w:r>
        <w:rPr>
          <w:rFonts w:ascii="Arial" w:hAnsi="Arial" w:cs="Arial" w:eastAsia="Arial"/>
          <w:sz w:val="20"/>
          <w:szCs w:val="20"/>
          <w:spacing w:val="0"/>
          <w:w w:val="114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-1.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03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0"/>
        </w:rPr>
        <w:t>&lt;</w:t>
      </w:r>
      <w:r>
        <w:rPr>
          <w:rFonts w:ascii="Arial" w:hAnsi="Arial" w:cs="Arial" w:eastAsia="Arial"/>
          <w:sz w:val="20"/>
          <w:szCs w:val="20"/>
          <w:spacing w:val="-7"/>
          <w:w w:val="132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0.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05)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0"/>
        </w:rPr>
        <w:t>pl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mal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es,</w:t>
      </w:r>
      <w:r>
        <w:rPr>
          <w:rFonts w:ascii="Arial" w:hAnsi="Arial" w:cs="Arial" w:eastAsia="Arial"/>
          <w:sz w:val="20"/>
          <w:szCs w:val="20"/>
          <w:spacing w:val="20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1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dd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9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9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1"/>
          <w:position w:val="0"/>
        </w:rPr>
        <w:t>ces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0.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356</w:t>
      </w:r>
      <w:r>
        <w:rPr>
          <w:rFonts w:ascii="Arial" w:hAnsi="Arial" w:cs="Arial" w:eastAsia="Arial"/>
          <w:sz w:val="20"/>
          <w:szCs w:val="20"/>
          <w:spacing w:val="17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32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ear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age.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21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consi</w:t>
      </w:r>
      <w:r>
        <w:rPr>
          <w:rFonts w:ascii="Arial" w:hAnsi="Arial" w:cs="Arial" w:eastAsia="Arial"/>
          <w:sz w:val="20"/>
          <w:szCs w:val="20"/>
          <w:spacing w:val="0"/>
          <w:w w:val="98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7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  <w:position w:val="0"/>
        </w:rPr>
        <w:t>fi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gur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3.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14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1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93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14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used</w:t>
      </w:r>
      <w:r>
        <w:rPr>
          <w:rFonts w:ascii="Arial" w:hAnsi="Arial" w:cs="Arial" w:eastAsia="Arial"/>
          <w:sz w:val="20"/>
          <w:szCs w:val="20"/>
          <w:spacing w:val="27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12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oll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ws: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prob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1"/>
          <w:position w:val="0"/>
        </w:rPr>
        <w:t>ili</w:t>
      </w:r>
      <w:r>
        <w:rPr>
          <w:rFonts w:ascii="Arial" w:hAnsi="Arial" w:cs="Arial" w:eastAsia="Arial"/>
          <w:sz w:val="20"/>
          <w:szCs w:val="20"/>
          <w:spacing w:val="-5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2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18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ar</w:t>
      </w:r>
      <w:r>
        <w:rPr>
          <w:rFonts w:ascii="Arial" w:hAnsi="Arial" w:cs="Arial" w:eastAsia="Arial"/>
          <w:sz w:val="20"/>
          <w:szCs w:val="20"/>
          <w:spacing w:val="14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old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emal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21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0"/>
        </w:rPr>
        <w:t>f-r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7"/>
          <w:position w:val="0"/>
        </w:rPr>
        <w:t>ort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20%,</w:t>
      </w:r>
      <w:r>
        <w:rPr>
          <w:rFonts w:ascii="Arial" w:hAnsi="Arial" w:cs="Arial" w:eastAsia="Arial"/>
          <w:sz w:val="20"/>
          <w:szCs w:val="20"/>
          <w:spacing w:val="14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mal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47%.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Bu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22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ear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old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emal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9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2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8"/>
          <w:w w:val="12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78%,</w:t>
      </w:r>
      <w:r>
        <w:rPr>
          <w:rFonts w:ascii="Arial" w:hAnsi="Arial" w:cs="Arial" w:eastAsia="Arial"/>
          <w:sz w:val="20"/>
          <w:szCs w:val="20"/>
          <w:spacing w:val="14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bu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ale</w:t>
      </w:r>
      <w:r>
        <w:rPr>
          <w:rFonts w:ascii="Arial" w:hAnsi="Arial" w:cs="Arial" w:eastAsia="Arial"/>
          <w:sz w:val="20"/>
          <w:szCs w:val="20"/>
          <w:spacing w:val="13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8" w:after="0" w:line="240" w:lineRule="auto"/>
        <w:ind w:left="12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17%.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onfid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ce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</w:t>
      </w:r>
      <w:r>
        <w:rPr>
          <w:rFonts w:ascii="Arial" w:hAnsi="Arial" w:cs="Arial" w:eastAsia="Arial"/>
          <w:sz w:val="20"/>
          <w:szCs w:val="20"/>
          <w:spacing w:val="-11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ds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gi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339.379883" w:type="dxa"/>
      </w:tblPr>
      <w:tblGrid/>
      <w:tr>
        <w:trPr>
          <w:trHeight w:val="247" w:hRule="exact"/>
        </w:trPr>
        <w:tc>
          <w:tcPr>
            <w:tcW w:w="1690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26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%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26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97.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%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7" w:hRule="exact"/>
        </w:trPr>
        <w:tc>
          <w:tcPr>
            <w:tcW w:w="169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16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w w:val="109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9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er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cep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39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26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597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26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8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2.023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1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Age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145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8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676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16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ende</w:t>
            </w:r>
            <w:r>
              <w:rPr>
                <w:rFonts w:ascii="Arial" w:hAnsi="Arial" w:cs="Arial" w:eastAsia="Arial"/>
                <w:sz w:val="20"/>
                <w:szCs w:val="20"/>
                <w:w w:val="111"/>
              </w:rPr>
              <w:t>rM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al</w:t>
            </w:r>
            <w:r>
              <w:rPr>
                <w:rFonts w:ascii="Arial" w:hAnsi="Arial" w:cs="Arial" w:eastAsia="Arial"/>
                <w:sz w:val="20"/>
                <w:szCs w:val="2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</w:r>
          </w:p>
        </w:tc>
        <w:tc>
          <w:tcPr>
            <w:tcW w:w="7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075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8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242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9" w:hRule="exact"/>
        </w:trPr>
        <w:tc>
          <w:tcPr>
            <w:tcW w:w="169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95"/>
              </w:rPr>
              <w:t>Age: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w w:val="89"/>
              </w:rPr>
              <w:t>en</w:t>
            </w:r>
            <w:r>
              <w:rPr>
                <w:rFonts w:ascii="Arial" w:hAnsi="Arial" w:cs="Arial" w:eastAsia="Arial"/>
                <w:sz w:val="20"/>
                <w:szCs w:val="20"/>
                <w:w w:val="99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w w:val="93"/>
              </w:rPr>
              <w:t>er</w:t>
            </w:r>
            <w:r>
              <w:rPr>
                <w:rFonts w:ascii="Arial" w:hAnsi="Arial" w:cs="Arial" w:eastAsia="Arial"/>
                <w:sz w:val="20"/>
                <w:szCs w:val="20"/>
                <w:w w:val="104"/>
              </w:rPr>
              <w:t>Mal</w:t>
            </w:r>
            <w:r>
              <w:rPr>
                <w:rFonts w:ascii="Arial" w:hAnsi="Arial" w:cs="Arial" w:eastAsia="Arial"/>
                <w:sz w:val="20"/>
                <w:szCs w:val="20"/>
                <w:w w:val="7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w w:val="100"/>
              </w:rPr>
            </w:r>
          </w:p>
        </w:tc>
        <w:tc>
          <w:tcPr>
            <w:tcW w:w="726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0.121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26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8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813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2" w:after="0" w:line="240" w:lineRule="auto"/>
        <w:ind w:left="305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1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10: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fid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ce</w:t>
      </w:r>
      <w:r>
        <w:rPr>
          <w:rFonts w:ascii="Arial" w:hAnsi="Arial" w:cs="Arial" w:eastAsia="Arial"/>
          <w:sz w:val="20"/>
          <w:szCs w:val="20"/>
          <w:spacing w:val="1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</w:t>
      </w:r>
      <w:r>
        <w:rPr>
          <w:rFonts w:ascii="Arial" w:hAnsi="Arial" w:cs="Arial" w:eastAsia="Arial"/>
          <w:sz w:val="20"/>
          <w:szCs w:val="20"/>
          <w:spacing w:val="-11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648" w:top="1480" w:bottom="840" w:left="1160" w:right="1160"/>
          <w:pgSz w:w="12240" w:h="15840"/>
        </w:sectPr>
      </w:pPr>
      <w:rPr/>
    </w:p>
    <w:p>
      <w:pPr>
        <w:spacing w:before="67" w:after="0" w:line="240" w:lineRule="auto"/>
        <w:ind w:left="11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12"/>
          <w:b/>
          <w:bCs/>
        </w:rPr>
        <w:t>L</w:t>
      </w:r>
      <w:r>
        <w:rPr>
          <w:rFonts w:ascii="Arial" w:hAnsi="Arial" w:cs="Arial" w:eastAsia="Arial"/>
          <w:sz w:val="20"/>
          <w:szCs w:val="20"/>
          <w:w w:val="110"/>
          <w:b/>
          <w:bCs/>
        </w:rPr>
        <w:t>imi</w:t>
      </w:r>
      <w:r>
        <w:rPr>
          <w:rFonts w:ascii="Arial" w:hAnsi="Arial" w:cs="Arial" w:eastAsia="Arial"/>
          <w:sz w:val="20"/>
          <w:szCs w:val="20"/>
          <w:w w:val="117"/>
          <w:b/>
          <w:bCs/>
        </w:rPr>
        <w:t>tati</w:t>
      </w:r>
      <w:r>
        <w:rPr>
          <w:rFonts w:ascii="Arial" w:hAnsi="Arial" w:cs="Arial" w:eastAsia="Arial"/>
          <w:sz w:val="20"/>
          <w:szCs w:val="20"/>
          <w:w w:val="93"/>
          <w:b/>
          <w:bCs/>
        </w:rPr>
        <w:t>o</w:t>
      </w:r>
      <w:r>
        <w:rPr>
          <w:rFonts w:ascii="Arial" w:hAnsi="Arial" w:cs="Arial" w:eastAsia="Arial"/>
          <w:sz w:val="20"/>
          <w:szCs w:val="20"/>
          <w:w w:val="104"/>
          <w:b/>
          <w:bCs/>
        </w:rPr>
        <w:t>n</w:t>
      </w:r>
      <w:r>
        <w:rPr>
          <w:rFonts w:ascii="Arial" w:hAnsi="Arial" w:cs="Arial" w:eastAsia="Arial"/>
          <w:sz w:val="20"/>
          <w:szCs w:val="20"/>
          <w:w w:val="81"/>
          <w:b/>
          <w:bCs/>
        </w:rPr>
        <w:t>s</w:t>
      </w:r>
      <w:r>
        <w:rPr>
          <w:rFonts w:ascii="Arial" w:hAnsi="Arial" w:cs="Arial" w:eastAsia="Arial"/>
          <w:sz w:val="20"/>
          <w:szCs w:val="2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15" w:lineRule="auto"/>
        <w:ind w:left="116" w:right="63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9"/>
        </w:rPr>
        <w:t>Th</w:t>
      </w:r>
      <w:r>
        <w:rPr>
          <w:rFonts w:ascii="Arial" w:hAnsi="Arial" w:cs="Arial" w:eastAsia="Arial"/>
          <w:sz w:val="20"/>
          <w:szCs w:val="2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hou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gh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est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some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samp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76,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6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qu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lf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ng,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ur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uc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amp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iz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ud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ary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ass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es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ts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ould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ass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24"/>
          <w:w w:val="146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76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g-at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-r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dom</w:t>
      </w:r>
      <w:r>
        <w:rPr>
          <w:rFonts w:ascii="Arial" w:hAnsi="Arial" w:cs="Arial" w:eastAsia="Arial"/>
          <w:sz w:val="20"/>
          <w:szCs w:val="20"/>
          <w:spacing w:val="-24"/>
          <w:w w:val="146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ond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li</w:t>
      </w:r>
      <w:r>
        <w:rPr>
          <w:rFonts w:ascii="Arial" w:hAnsi="Arial" w:cs="Arial" w:eastAsia="Arial"/>
          <w:sz w:val="20"/>
          <w:szCs w:val="20"/>
          <w:spacing w:val="-5"/>
          <w:w w:val="104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ei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iv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mpr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1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hi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mor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bal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anc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ed</w:t>
      </w:r>
      <w:r>
        <w:rPr>
          <w:rFonts w:ascii="Arial" w:hAnsi="Arial" w:cs="Arial" w:eastAsia="Arial"/>
          <w:sz w:val="20"/>
          <w:szCs w:val="20"/>
          <w:spacing w:val="1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amp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rm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dict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robust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ss</w:t>
      </w:r>
      <w:r>
        <w:rPr>
          <w:rFonts w:ascii="Arial" w:hAnsi="Arial" w:cs="Arial" w:eastAsia="Arial"/>
          <w:sz w:val="20"/>
          <w:szCs w:val="20"/>
          <w:spacing w:val="1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ul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ex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amp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mal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ond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ed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gende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648" w:top="1240" w:bottom="840" w:left="1180" w:right="114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.0" w:lineRule="exact"/>
      <w:jc w:val="left"/>
      <w:rPr>
        <w:sz w:val="19.998047"/>
        <w:szCs w:val="19.998047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509003pt;margin-top:748.616028pt;width:8.981300pt;height:11.9626pt;mso-position-horizontal-relative:page;mso-position-vertical-relative:page;z-index:-1041" type="#_x0000_t202" filled="f" stroked="f">
          <v:textbox inset="0,0,0,0">
            <w:txbxContent>
              <w:p>
                <w:pPr>
                  <w:spacing w:before="0" w:after="0" w:line="212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19.998047"/>
        <w:szCs w:val="19.998047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2017-03-14T13:10:19Z</dcterms:created>
  <dcterms:modified xsi:type="dcterms:W3CDTF">2017-03-14T13:10:19Z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2017-03-14T00:00:00Z</vt:filetime>
  </property>
  <property fmtid="{D5CDD505-2E9C-101B-9397-08002B2CF9AE}" pid="3" name="LastSaved">
    <vt:filetime>2017-03-14T00:00:00Z</vt:filetime>
  </property>
</Properties>
</file>